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F22ED" w14:textId="77777777" w:rsidR="002A51A0" w:rsidRDefault="002A51A0" w:rsidP="002A51A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Module Assignment</w:t>
      </w:r>
    </w:p>
    <w:p w14:paraId="271BB970" w14:textId="77777777" w:rsidR="002A51A0" w:rsidRDefault="00B20382" w:rsidP="002A51A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Module 4</w:t>
      </w:r>
    </w:p>
    <w:p w14:paraId="6DA5C145" w14:textId="4C673F58" w:rsidR="002A51A0" w:rsidRPr="00166C1C" w:rsidRDefault="002A51A0" w:rsidP="002A51A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QMB-6304 Analytical Methods for Business</w:t>
      </w:r>
    </w:p>
    <w:p w14:paraId="0AF46E21" w14:textId="250C6711" w:rsidR="002A51A0" w:rsidRDefault="002A51A0" w:rsidP="00762B7D"/>
    <w:p w14:paraId="5E31976B" w14:textId="4E653E74" w:rsidR="002A51A0" w:rsidRDefault="002A51A0" w:rsidP="00762B7D"/>
    <w:p w14:paraId="2F8ABCE3" w14:textId="1D19B53F" w:rsidR="00B977C9" w:rsidRDefault="00D9771F" w:rsidP="00762B7D">
      <w:r>
        <w:rPr>
          <w:noProof/>
        </w:rPr>
        <w:drawing>
          <wp:anchor distT="0" distB="0" distL="114300" distR="114300" simplePos="0" relativeHeight="251658240" behindDoc="1" locked="0" layoutInCell="1" allowOverlap="1" wp14:anchorId="2CD86CB7" wp14:editId="1D7B84C2">
            <wp:simplePos x="0" y="0"/>
            <wp:positionH relativeFrom="column">
              <wp:posOffset>3536950</wp:posOffset>
            </wp:positionH>
            <wp:positionV relativeFrom="paragraph">
              <wp:posOffset>4445</wp:posOffset>
            </wp:positionV>
            <wp:extent cx="2212340" cy="1663700"/>
            <wp:effectExtent l="0" t="0" r="0" b="0"/>
            <wp:wrapTight wrapText="left">
              <wp:wrapPolygon edited="0">
                <wp:start x="0" y="0"/>
                <wp:lineTo x="0" y="21270"/>
                <wp:lineTo x="21389" y="21270"/>
                <wp:lineTo x="21389" y="0"/>
                <wp:lineTo x="0" y="0"/>
              </wp:wrapPolygon>
            </wp:wrapTight>
            <wp:docPr id="1" name="Picture 1" descr="Karthick Naren to Lokesh Kanagaraj: Promising young filmmakers of Tamil  cin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thick Naren to Lokesh Kanagaraj: Promising young filmmakers of Tamil  cinem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4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1A0">
        <w:t>Write a simple R script to execute the following:</w:t>
      </w:r>
    </w:p>
    <w:p w14:paraId="787D2235" w14:textId="77777777" w:rsidR="00685EEB" w:rsidRDefault="00685EEB" w:rsidP="00762B7D"/>
    <w:p w14:paraId="739651F9" w14:textId="77777777" w:rsidR="00685EEB" w:rsidRPr="00303B5C" w:rsidRDefault="00685EEB" w:rsidP="00762B7D">
      <w:pPr>
        <w:rPr>
          <w:b/>
        </w:rPr>
      </w:pPr>
      <w:r w:rsidRPr="00303B5C">
        <w:rPr>
          <w:b/>
        </w:rPr>
        <w:t>Preprocessing</w:t>
      </w:r>
    </w:p>
    <w:p w14:paraId="68D3AE12" w14:textId="77777777" w:rsidR="002A51A0" w:rsidRDefault="002A51A0" w:rsidP="00762B7D"/>
    <w:p w14:paraId="1BC9E90B" w14:textId="245A27F4" w:rsidR="00685EEB" w:rsidRDefault="00685EEB" w:rsidP="00685EEB">
      <w:pPr>
        <w:pStyle w:val="ListParagraph"/>
        <w:numPr>
          <w:ilvl w:val="0"/>
          <w:numId w:val="4"/>
        </w:numPr>
      </w:pPr>
      <w:r>
        <w:t xml:space="preserve">Load the </w:t>
      </w:r>
      <w:r w:rsidR="00D9771F">
        <w:t xml:space="preserve">data you find in </w:t>
      </w:r>
      <w:r>
        <w:t>“</w:t>
      </w:r>
      <w:r w:rsidR="00D9771F">
        <w:t xml:space="preserve">6304 Module 4 Assignment Data.xlsx” </w:t>
      </w:r>
      <w:r>
        <w:t>into R.</w:t>
      </w:r>
      <w:r w:rsidR="00B20382">
        <w:t xml:space="preserve">  This data comes from an anatomical study of 1000 Tamil </w:t>
      </w:r>
      <w:r w:rsidR="00EA23B8">
        <w:t xml:space="preserve">adult </w:t>
      </w:r>
      <w:r w:rsidR="00B20382">
        <w:t xml:space="preserve">men in which their total height was measured as well as the length of their left foot.  The data is given in </w:t>
      </w:r>
      <w:r w:rsidR="00D9771F">
        <w:t>pounds and inches</w:t>
      </w:r>
      <w:r w:rsidR="00B20382">
        <w:t>.</w:t>
      </w:r>
      <w:r w:rsidR="00D9771F">
        <w:t xml:space="preserve">  This will be your master data set.</w:t>
      </w:r>
    </w:p>
    <w:p w14:paraId="68BE781F" w14:textId="7F479D2B" w:rsidR="002A51A0" w:rsidRDefault="00D9771F" w:rsidP="00D9771F">
      <w:pPr>
        <w:pStyle w:val="ListParagraph"/>
        <w:numPr>
          <w:ilvl w:val="0"/>
          <w:numId w:val="4"/>
        </w:numPr>
      </w:pPr>
      <w:r>
        <w:t>Using the numerical portion of your U number and the method demonstrated in class t</w:t>
      </w:r>
      <w:r w:rsidR="00B20382">
        <w:t xml:space="preserve">ake a random </w:t>
      </w:r>
      <w:r>
        <w:t xml:space="preserve">sample from your master data set </w:t>
      </w:r>
      <w:r w:rsidR="00B20382">
        <w:t>of size n=</w:t>
      </w:r>
      <w:r>
        <w:t>7</w:t>
      </w:r>
      <w:r w:rsidR="00B20382">
        <w:t xml:space="preserve">0.  </w:t>
      </w:r>
      <w:r>
        <w:t>This will be your primary data set.</w:t>
      </w:r>
      <w:r w:rsidR="0013490E">
        <w:t xml:space="preserve"> </w:t>
      </w:r>
    </w:p>
    <w:p w14:paraId="6E13214A" w14:textId="77777777" w:rsidR="00303B5C" w:rsidRDefault="00303B5C" w:rsidP="002A51A0">
      <w:pPr>
        <w:rPr>
          <w:b/>
        </w:rPr>
      </w:pPr>
      <w:r w:rsidRPr="00303B5C">
        <w:rPr>
          <w:b/>
        </w:rPr>
        <w:t>Analysis</w:t>
      </w:r>
    </w:p>
    <w:p w14:paraId="6EF10087" w14:textId="77777777" w:rsidR="00303B5C" w:rsidRDefault="00303B5C" w:rsidP="002A51A0">
      <w:pPr>
        <w:rPr>
          <w:b/>
        </w:rPr>
      </w:pPr>
    </w:p>
    <w:p w14:paraId="2EAE2392" w14:textId="5145AD81" w:rsidR="00303B5C" w:rsidRDefault="00303B5C" w:rsidP="0013490E">
      <w:pPr>
        <w:pStyle w:val="ListParagraph"/>
        <w:numPr>
          <w:ilvl w:val="0"/>
          <w:numId w:val="5"/>
        </w:numPr>
      </w:pPr>
      <w:bookmarkStart w:id="0" w:name="_Hlk521064715"/>
      <w:r w:rsidRPr="00303B5C">
        <w:t xml:space="preserve">Using </w:t>
      </w:r>
      <w:r w:rsidR="00D9771F">
        <w:t xml:space="preserve">your primary data set </w:t>
      </w:r>
      <w:r w:rsidR="0013490E">
        <w:t>calculate and report the correlation coefficient for the foot length and height variables.</w:t>
      </w:r>
      <w:bookmarkEnd w:id="0"/>
      <w:r w:rsidR="0013490E">
        <w:t xml:space="preserve">  </w:t>
      </w:r>
      <w:r w:rsidR="00D9771F">
        <w:t>State whether you believe the correlation coefficient indicates a close relationship between the two variables.</w:t>
      </w:r>
    </w:p>
    <w:p w14:paraId="69975A80" w14:textId="1003571A" w:rsidR="00405FF1" w:rsidRDefault="00D9771F" w:rsidP="0013490E">
      <w:pPr>
        <w:pStyle w:val="ListParagraph"/>
        <w:numPr>
          <w:ilvl w:val="0"/>
          <w:numId w:val="5"/>
        </w:numPr>
      </w:pPr>
      <w:r>
        <w:t>C</w:t>
      </w:r>
      <w:r w:rsidR="00405FF1">
        <w:t>onduct a simple linear regression on the data with height as the independent variable and foot length as the dependent variable.  As a part of this be sure to:</w:t>
      </w:r>
    </w:p>
    <w:p w14:paraId="6E77BEC2" w14:textId="77777777" w:rsidR="00405FF1" w:rsidRDefault="00405FF1" w:rsidP="00405FF1">
      <w:pPr>
        <w:pStyle w:val="ListParagraph"/>
        <w:numPr>
          <w:ilvl w:val="1"/>
          <w:numId w:val="5"/>
        </w:numPr>
      </w:pPr>
      <w:r>
        <w:t>Report the beta coefficients and associated p values and confidence intervals from your model.</w:t>
      </w:r>
    </w:p>
    <w:p w14:paraId="02DE05A7" w14:textId="77777777" w:rsidR="00405FF1" w:rsidRDefault="00405FF1" w:rsidP="00405FF1">
      <w:pPr>
        <w:pStyle w:val="ListParagraph"/>
        <w:numPr>
          <w:ilvl w:val="1"/>
          <w:numId w:val="5"/>
        </w:numPr>
      </w:pPr>
      <w:r>
        <w:t>Give a written interpretation of your beta coefficients.</w:t>
      </w:r>
    </w:p>
    <w:p w14:paraId="1A8B7DCF" w14:textId="77777777" w:rsidR="00405FF1" w:rsidRDefault="00405FF1" w:rsidP="00405FF1">
      <w:pPr>
        <w:pStyle w:val="ListParagraph"/>
        <w:numPr>
          <w:ilvl w:val="1"/>
          <w:numId w:val="5"/>
        </w:numPr>
      </w:pPr>
      <w:r>
        <w:t>Assess your model’s conformance with the LINE assumptions of regression.</w:t>
      </w:r>
    </w:p>
    <w:p w14:paraId="74663322" w14:textId="11DB2A31" w:rsidR="00405FF1" w:rsidRDefault="00405FF1" w:rsidP="00405FF1">
      <w:pPr>
        <w:pStyle w:val="ListParagraph"/>
        <w:numPr>
          <w:ilvl w:val="1"/>
          <w:numId w:val="5"/>
        </w:numPr>
      </w:pPr>
      <w:r>
        <w:t xml:space="preserve">For a given Tamil man 5.5 feet tall use your model to predict the length of the left foot in inches.  Include </w:t>
      </w:r>
      <w:r w:rsidR="00D9771F">
        <w:t xml:space="preserve">both types of prediction intervals discussed in class and calculated to the </w:t>
      </w:r>
      <w:r>
        <w:t xml:space="preserve">95% </w:t>
      </w:r>
      <w:r w:rsidR="00D9771F">
        <w:t xml:space="preserve">level.  Give a </w:t>
      </w:r>
      <w:r>
        <w:t xml:space="preserve">written interpretation of both </w:t>
      </w:r>
      <w:r w:rsidR="00D9771F">
        <w:t>intervals explaining the difference between the two.</w:t>
      </w:r>
    </w:p>
    <w:p w14:paraId="0FC49465" w14:textId="5A393055" w:rsidR="00EA23B8" w:rsidRDefault="00EA23B8" w:rsidP="00EA23B8">
      <w:pPr>
        <w:pStyle w:val="ListParagraph"/>
        <w:numPr>
          <w:ilvl w:val="0"/>
          <w:numId w:val="5"/>
        </w:numPr>
      </w:pPr>
      <w:r>
        <w:t xml:space="preserve">A Tamil gentleman has brought to you his 10-year-old son.  The son is 4 feet in stature.  Explain </w:t>
      </w:r>
      <w:r w:rsidR="00D9771F">
        <w:t xml:space="preserve">whether you believe </w:t>
      </w:r>
      <w:r w:rsidR="00292BC6">
        <w:t xml:space="preserve">your model could accurately </w:t>
      </w:r>
      <w:r>
        <w:t>predict the length of the boy’s left foot.</w:t>
      </w:r>
    </w:p>
    <w:p w14:paraId="037D8FAE" w14:textId="77777777" w:rsidR="00405FF1" w:rsidRDefault="00405FF1" w:rsidP="00405FF1">
      <w:pPr>
        <w:pStyle w:val="ListParagraph"/>
        <w:ind w:left="1440"/>
      </w:pPr>
    </w:p>
    <w:p w14:paraId="79F5771F" w14:textId="00923BA6" w:rsidR="00292BC6" w:rsidRDefault="00292BC6" w:rsidP="00292BC6">
      <w:r>
        <w:t>Your deliverable will be a single MS-Word file showing 1) the R script which executes the above instructions</w:t>
      </w:r>
      <w:r>
        <w:t>,</w:t>
      </w:r>
      <w:r>
        <w:t xml:space="preserve"> 2) the results of those instructions</w:t>
      </w:r>
      <w:r>
        <w:t>, and 3) any interpretations which may needed</w:t>
      </w:r>
      <w:r>
        <w:t xml:space="preserve">.  </w:t>
      </w:r>
      <w:r>
        <w:t xml:space="preserve">Your name should appear at the top of the first page of your deliverable.  </w:t>
      </w:r>
      <w:r>
        <w:t xml:space="preserve">Results should be presented in the order in which they are listed here.  Deliverable due time will be announced in class and on Canvas.  </w:t>
      </w:r>
      <w:r w:rsidRPr="00035DD9">
        <w:rPr>
          <w:b/>
          <w:color w:val="FF0000"/>
        </w:rPr>
        <w:t xml:space="preserve">This is an individual assignment to be completed </w:t>
      </w:r>
      <w:r>
        <w:rPr>
          <w:b/>
          <w:color w:val="FF0000"/>
        </w:rPr>
        <w:t>and submitted by the time stated on Canvas</w:t>
      </w:r>
      <w:r w:rsidRPr="00035DD9">
        <w:rPr>
          <w:b/>
          <w:color w:val="FF0000"/>
        </w:rPr>
        <w:t>.  No collaboration of any sort is allowed on this assignment.</w:t>
      </w:r>
      <w:r>
        <w:rPr>
          <w:b/>
          <w:color w:val="FF0000"/>
        </w:rPr>
        <w:t xml:space="preserve">  Please remember the prohibition on using screenshots in your deliverable.</w:t>
      </w:r>
    </w:p>
    <w:p w14:paraId="02FDC767" w14:textId="2E186C0A" w:rsidR="002A51A0" w:rsidRDefault="002A51A0" w:rsidP="002A51A0">
      <w:r>
        <w:t>.</w:t>
      </w:r>
    </w:p>
    <w:sectPr w:rsidR="002A5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70819"/>
    <w:multiLevelType w:val="hybridMultilevel"/>
    <w:tmpl w:val="CCA43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B3BD0"/>
    <w:multiLevelType w:val="hybridMultilevel"/>
    <w:tmpl w:val="C34E2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37572"/>
    <w:multiLevelType w:val="hybridMultilevel"/>
    <w:tmpl w:val="C8DE6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B7675"/>
    <w:multiLevelType w:val="hybridMultilevel"/>
    <w:tmpl w:val="A8F0A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46E90"/>
    <w:multiLevelType w:val="hybridMultilevel"/>
    <w:tmpl w:val="CFB88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8948B14F-3030-4CE6-87EC-85D0F749FCBF}"/>
    <w:docVar w:name="dgnword-eventsink" w:val="2770433416544"/>
  </w:docVars>
  <w:rsids>
    <w:rsidRoot w:val="00762B7D"/>
    <w:rsid w:val="000E1024"/>
    <w:rsid w:val="000F3983"/>
    <w:rsid w:val="0013490E"/>
    <w:rsid w:val="00175573"/>
    <w:rsid w:val="00236617"/>
    <w:rsid w:val="00292BC6"/>
    <w:rsid w:val="002A51A0"/>
    <w:rsid w:val="00303B5C"/>
    <w:rsid w:val="00405FF1"/>
    <w:rsid w:val="004F52D5"/>
    <w:rsid w:val="006705ED"/>
    <w:rsid w:val="006758B4"/>
    <w:rsid w:val="00685EEB"/>
    <w:rsid w:val="00762B7D"/>
    <w:rsid w:val="00872C15"/>
    <w:rsid w:val="00892E6A"/>
    <w:rsid w:val="00954E7F"/>
    <w:rsid w:val="00AB473F"/>
    <w:rsid w:val="00B20382"/>
    <w:rsid w:val="00B629B6"/>
    <w:rsid w:val="00B977C9"/>
    <w:rsid w:val="00BD71E2"/>
    <w:rsid w:val="00C44D2C"/>
    <w:rsid w:val="00C57312"/>
    <w:rsid w:val="00CB7753"/>
    <w:rsid w:val="00D9771F"/>
    <w:rsid w:val="00EA23B8"/>
    <w:rsid w:val="00EB3010"/>
    <w:rsid w:val="00EC5EBF"/>
    <w:rsid w:val="00FC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C826"/>
  <w15:chartTrackingRefBased/>
  <w15:docId w15:val="{72589F03-164E-4262-9A76-806D517B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AppData\Roaming\Microsoft\Templates\Classic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8C67539-F24C-4C1A-AAF3-F8BE4C7F82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(blank).dotx</Template>
  <TotalTime>43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Classic</vt:lpstr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Classic</dc:title>
  <dc:creator>Ron</dc:creator>
  <cp:keywords/>
  <cp:lastModifiedBy>Satterfield, Ron</cp:lastModifiedBy>
  <cp:revision>6</cp:revision>
  <dcterms:created xsi:type="dcterms:W3CDTF">2018-08-24T19:06:00Z</dcterms:created>
  <dcterms:modified xsi:type="dcterms:W3CDTF">2021-03-08T13:05:00Z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TC027860379991</vt:lpwstr>
  </property>
</Properties>
</file>