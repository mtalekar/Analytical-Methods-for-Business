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87B3" w14:textId="587467B5" w:rsidR="00226EAF" w:rsidRPr="00226EAF" w:rsidRDefault="00226EAF" w:rsidP="00226EA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26EAF">
        <w:rPr>
          <w:rFonts w:ascii="Times New Roman" w:hAnsi="Times New Roman"/>
          <w:b/>
          <w:bCs/>
          <w:sz w:val="28"/>
          <w:szCs w:val="28"/>
        </w:rPr>
        <w:t>Wages Data</w:t>
      </w:r>
    </w:p>
    <w:p w14:paraId="04BB8138" w14:textId="05A053D5" w:rsidR="00226EAF" w:rsidRPr="00226EAF" w:rsidRDefault="00226EAF" w:rsidP="00226EA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26EAF">
        <w:rPr>
          <w:rFonts w:ascii="Times New Roman" w:hAnsi="Times New Roman"/>
          <w:b/>
          <w:bCs/>
          <w:sz w:val="28"/>
          <w:szCs w:val="28"/>
        </w:rPr>
        <w:t>R Script File</w:t>
      </w:r>
    </w:p>
    <w:p w14:paraId="5755FEB1" w14:textId="77777777" w:rsidR="00226EAF" w:rsidRDefault="00226EAF" w:rsidP="00226EAF">
      <w:pPr>
        <w:rPr>
          <w:rFonts w:ascii="Courier New" w:hAnsi="Courier New" w:cs="Courier New"/>
          <w:b/>
          <w:bCs/>
        </w:rPr>
      </w:pPr>
    </w:p>
    <w:p w14:paraId="53666AE9" w14:textId="77777777" w:rsidR="00226EAF" w:rsidRDefault="00226EAF" w:rsidP="00226EAF">
      <w:pPr>
        <w:rPr>
          <w:rFonts w:ascii="Courier New" w:hAnsi="Courier New" w:cs="Courier New"/>
          <w:b/>
          <w:bCs/>
        </w:rPr>
        <w:sectPr w:rsidR="00226E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3A6F93" w14:textId="7FE6C6D2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rm(list=</w:t>
      </w:r>
      <w:proofErr w:type="gramStart"/>
      <w:r w:rsidRPr="00226EAF">
        <w:rPr>
          <w:rFonts w:ascii="Courier New" w:hAnsi="Courier New" w:cs="Courier New"/>
          <w:b/>
          <w:bCs/>
        </w:rPr>
        <w:t>ls(</w:t>
      </w:r>
      <w:proofErr w:type="gramEnd"/>
      <w:r w:rsidRPr="00226EAF">
        <w:rPr>
          <w:rFonts w:ascii="Courier New" w:hAnsi="Courier New" w:cs="Courier New"/>
          <w:b/>
          <w:bCs/>
        </w:rPr>
        <w:t>))</w:t>
      </w:r>
    </w:p>
    <w:p w14:paraId="60D7352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library(</w:t>
      </w:r>
      <w:proofErr w:type="spellStart"/>
      <w:r w:rsidRPr="00226EAF">
        <w:rPr>
          <w:rFonts w:ascii="Courier New" w:hAnsi="Courier New" w:cs="Courier New"/>
          <w:b/>
          <w:bCs/>
        </w:rPr>
        <w:t>rio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3B1E7EA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BED4E3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Read in data.</w:t>
      </w:r>
    </w:p>
    <w:p w14:paraId="79DF733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1FFD4F5" w14:textId="77777777" w:rsid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wages=</w:t>
      </w:r>
      <w:proofErr w:type="gramStart"/>
      <w:r w:rsidRPr="00226EAF">
        <w:rPr>
          <w:rFonts w:ascii="Courier New" w:hAnsi="Courier New" w:cs="Courier New"/>
          <w:b/>
          <w:bCs/>
        </w:rPr>
        <w:t>import(</w:t>
      </w:r>
      <w:proofErr w:type="gramEnd"/>
      <w:r w:rsidRPr="00226EAF">
        <w:rPr>
          <w:rFonts w:ascii="Courier New" w:hAnsi="Courier New" w:cs="Courier New"/>
          <w:b/>
          <w:bCs/>
        </w:rPr>
        <w:t xml:space="preserve">"6304 Wages Model Building </w:t>
      </w:r>
    </w:p>
    <w:p w14:paraId="21A42060" w14:textId="77777777" w:rsid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Example Data.xlsx",</w:t>
      </w:r>
    </w:p>
    <w:p w14:paraId="0C54FFBF" w14:textId="54B0E73E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which="Fixed Data")</w:t>
      </w:r>
    </w:p>
    <w:p w14:paraId="33E3FD5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colnames</w:t>
      </w:r>
      <w:proofErr w:type="spellEnd"/>
      <w:r w:rsidRPr="00226EAF">
        <w:rPr>
          <w:rFonts w:ascii="Courier New" w:hAnsi="Courier New" w:cs="Courier New"/>
          <w:b/>
          <w:bCs/>
        </w:rPr>
        <w:t>(wages)=</w:t>
      </w:r>
      <w:proofErr w:type="spellStart"/>
      <w:r w:rsidRPr="00226EAF">
        <w:rPr>
          <w:rFonts w:ascii="Courier New" w:hAnsi="Courier New" w:cs="Courier New"/>
          <w:b/>
          <w:bCs/>
        </w:rPr>
        <w:t>tolower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colnames</w:t>
      </w:r>
      <w:proofErr w:type="spellEnd"/>
      <w:r w:rsidRPr="00226EAF">
        <w:rPr>
          <w:rFonts w:ascii="Courier New" w:hAnsi="Courier New" w:cs="Courier New"/>
          <w:b/>
          <w:bCs/>
        </w:rPr>
        <w:t>(wages)))</w:t>
      </w:r>
    </w:p>
    <w:p w14:paraId="4C7B640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names(wages)</w:t>
      </w:r>
    </w:p>
    <w:p w14:paraId="34B91D7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CAC053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Copy the continuous variables to a new data object.</w:t>
      </w:r>
    </w:p>
    <w:p w14:paraId="2E50140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276F308" w14:textId="77777777" w:rsid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some.</w:t>
      </w:r>
      <w:proofErr w:type="gramStart"/>
      <w:r w:rsidRPr="00226EAF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=subset(wages,</w:t>
      </w:r>
    </w:p>
    <w:p w14:paraId="511D013F" w14:textId="52055ABD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select=c("wage","</w:t>
      </w:r>
      <w:proofErr w:type="spellStart"/>
      <w:r w:rsidRPr="00226EAF">
        <w:rPr>
          <w:rFonts w:ascii="Courier New" w:hAnsi="Courier New" w:cs="Courier New"/>
          <w:b/>
          <w:bCs/>
        </w:rPr>
        <w:t>yearsed</w:t>
      </w:r>
      <w:proofErr w:type="spellEnd"/>
      <w:r w:rsidRPr="00226EAF">
        <w:rPr>
          <w:rFonts w:ascii="Courier New" w:hAnsi="Courier New" w:cs="Courier New"/>
          <w:b/>
          <w:bCs/>
        </w:rPr>
        <w:t>","</w:t>
      </w:r>
      <w:proofErr w:type="spellStart"/>
      <w:r w:rsidRPr="00226EAF">
        <w:rPr>
          <w:rFonts w:ascii="Courier New" w:hAnsi="Courier New" w:cs="Courier New"/>
          <w:b/>
          <w:bCs/>
        </w:rPr>
        <w:t>experience","age</w:t>
      </w:r>
      <w:proofErr w:type="spellEnd"/>
      <w:r w:rsidRPr="00226EAF">
        <w:rPr>
          <w:rFonts w:ascii="Courier New" w:hAnsi="Courier New" w:cs="Courier New"/>
          <w:b/>
          <w:bCs/>
        </w:rPr>
        <w:t>"))</w:t>
      </w:r>
    </w:p>
    <w:p w14:paraId="60C5AA4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A2217D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Correlation analysis of the continuous variables.</w:t>
      </w:r>
    </w:p>
    <w:p w14:paraId="28F9A03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B83792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some.of.wages,pch</w:t>
      </w:r>
      <w:proofErr w:type="spellEnd"/>
      <w:r w:rsidRPr="00226EAF">
        <w:rPr>
          <w:rFonts w:ascii="Courier New" w:hAnsi="Courier New" w:cs="Courier New"/>
          <w:b/>
          <w:bCs/>
        </w:rPr>
        <w:t>=19,main="All Continuous Variables")</w:t>
      </w:r>
    </w:p>
    <w:p w14:paraId="4DCAAE1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7385B70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Evaluating Correlations</w:t>
      </w:r>
    </w:p>
    <w:p w14:paraId="6BCB0EA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Reporting the Correlation Matrix</w:t>
      </w:r>
    </w:p>
    <w:p w14:paraId="67FE4D1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</w:t>
      </w:r>
      <w:proofErr w:type="gramStart"/>
      <w:r w:rsidRPr="00226EAF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</w:t>
      </w:r>
    </w:p>
    <w:p w14:paraId="21E1957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round(</w:t>
      </w:r>
      <w:proofErr w:type="spellStart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</w:t>
      </w:r>
      <w:proofErr w:type="gramStart"/>
      <w:r w:rsidRPr="00226EAF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),3)</w:t>
      </w:r>
    </w:p>
    <w:p w14:paraId="66301C6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5EBF306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Prettier ways to express correlations.</w:t>
      </w:r>
    </w:p>
    <w:p w14:paraId="67B1B39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library(</w:t>
      </w: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27439A9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gilligan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</w:t>
      </w:r>
      <w:proofErr w:type="gramStart"/>
      <w:r w:rsidRPr="00226EAF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</w:t>
      </w:r>
    </w:p>
    <w:p w14:paraId="678DB06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="circle")</w:t>
      </w:r>
    </w:p>
    <w:p w14:paraId="41B51F5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="pie")</w:t>
      </w:r>
    </w:p>
    <w:p w14:paraId="5C7FD76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="ellipse")</w:t>
      </w:r>
    </w:p>
    <w:p w14:paraId="2F771D8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="color")</w:t>
      </w:r>
    </w:p>
    <w:p w14:paraId="07B483B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="number")</w:t>
      </w:r>
    </w:p>
    <w:p w14:paraId="332E85E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="square")</w:t>
      </w:r>
    </w:p>
    <w:p w14:paraId="1AD4017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</w:t>
      </w:r>
      <w:proofErr w:type="spellStart"/>
      <w:r w:rsidRPr="00226EAF">
        <w:rPr>
          <w:rFonts w:ascii="Courier New" w:hAnsi="Courier New" w:cs="Courier New"/>
          <w:b/>
          <w:bCs/>
        </w:rPr>
        <w:t>circle",type</w:t>
      </w:r>
      <w:proofErr w:type="spellEnd"/>
      <w:r w:rsidRPr="00226EAF">
        <w:rPr>
          <w:rFonts w:ascii="Courier New" w:hAnsi="Courier New" w:cs="Courier New"/>
          <w:b/>
          <w:bCs/>
        </w:rPr>
        <w:t>="upper")</w:t>
      </w:r>
    </w:p>
    <w:p w14:paraId="52498A3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</w:t>
      </w:r>
      <w:proofErr w:type="spellStart"/>
      <w:r w:rsidRPr="00226EAF">
        <w:rPr>
          <w:rFonts w:ascii="Courier New" w:hAnsi="Courier New" w:cs="Courier New"/>
          <w:b/>
          <w:bCs/>
        </w:rPr>
        <w:t>circle",type</w:t>
      </w:r>
      <w:proofErr w:type="spellEnd"/>
      <w:r w:rsidRPr="00226EAF">
        <w:rPr>
          <w:rFonts w:ascii="Courier New" w:hAnsi="Courier New" w:cs="Courier New"/>
          <w:b/>
          <w:bCs/>
        </w:rPr>
        <w:t>="lower")</w:t>
      </w:r>
    </w:p>
    <w:p w14:paraId="6A49866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rm(</w:t>
      </w:r>
      <w:proofErr w:type="spellStart"/>
      <w:r w:rsidRPr="00226EAF">
        <w:rPr>
          <w:rFonts w:ascii="Courier New" w:hAnsi="Courier New" w:cs="Courier New"/>
          <w:b/>
          <w:bCs/>
        </w:rPr>
        <w:t>gilligan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21B6E0E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7FDE1D6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Correlation matrix with p values.</w:t>
      </w:r>
    </w:p>
    <w:p w14:paraId="071B20C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6C5783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library(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Hmisc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50A0B9F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maryann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rcorr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some.of.wages</w:t>
      </w:r>
      <w:proofErr w:type="spellEnd"/>
      <w:r w:rsidRPr="00226EAF">
        <w:rPr>
          <w:rFonts w:ascii="Courier New" w:hAnsi="Courier New" w:cs="Courier New"/>
          <w:b/>
          <w:bCs/>
        </w:rPr>
        <w:t>))</w:t>
      </w:r>
    </w:p>
    <w:p w14:paraId="410BA54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maryann</w:t>
      </w:r>
      <w:proofErr w:type="spellEnd"/>
    </w:p>
    <w:p w14:paraId="76D07F7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rm(</w:t>
      </w:r>
      <w:proofErr w:type="spellStart"/>
      <w:r w:rsidRPr="00226EAF">
        <w:rPr>
          <w:rFonts w:ascii="Courier New" w:hAnsi="Courier New" w:cs="Courier New"/>
          <w:b/>
          <w:bCs/>
        </w:rPr>
        <w:t>maryann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37B7D16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21EA158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Conducting a Regression -- Continuous Variables Only</w:t>
      </w:r>
    </w:p>
    <w:p w14:paraId="2C49524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3E582E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wage~yearsed+experience+</w:t>
      </w:r>
      <w:proofErr w:type="gramStart"/>
      <w:r w:rsidRPr="00226EAF">
        <w:rPr>
          <w:rFonts w:ascii="Courier New" w:hAnsi="Courier New" w:cs="Courier New"/>
          <w:b/>
          <w:bCs/>
        </w:rPr>
        <w:t>age,data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some.of.wages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66DA772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6619303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F5A7D4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7D85C0F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2,2))</w:t>
      </w:r>
    </w:p>
    <w:p w14:paraId="0F48EDB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some.of.wages$wage,regout$fitted.values,pch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7BD5716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226EAF">
        <w:rPr>
          <w:rFonts w:ascii="Courier New" w:hAnsi="Courier New" w:cs="Courier New"/>
          <w:b/>
          <w:bCs/>
        </w:rPr>
        <w:t>paste(</w:t>
      </w:r>
      <w:proofErr w:type="gramEnd"/>
      <w:r w:rsidRPr="00226EAF">
        <w:rPr>
          <w:rFonts w:ascii="Courier New" w:hAnsi="Courier New" w:cs="Courier New"/>
          <w:b/>
          <w:bCs/>
        </w:rPr>
        <w:t>"Actual v. Fitted, Wages, r=",</w:t>
      </w:r>
    </w:p>
    <w:p w14:paraId="490B125C" w14:textId="77777777" w:rsidR="00E77B8D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226EAF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some.of.wages$wage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466C8563" w14:textId="3347155B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regout$</w:t>
      </w:r>
      <w:proofErr w:type="gramStart"/>
      <w:r w:rsidRPr="00226EAF">
        <w:rPr>
          <w:rFonts w:ascii="Courier New" w:hAnsi="Courier New" w:cs="Courier New"/>
          <w:b/>
          <w:bCs/>
        </w:rPr>
        <w:t>fitted.values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),3)))</w:t>
      </w:r>
    </w:p>
    <w:p w14:paraId="4C46024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1,col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34D32DE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qqnorm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regout$residuals,pch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24958A6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main="Residuals QQ Plot, Wages")</w:t>
      </w:r>
    </w:p>
    <w:p w14:paraId="17EC73A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qqline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regout$</w:t>
      </w:r>
      <w:proofErr w:type="gramStart"/>
      <w:r w:rsidRPr="00226EAF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651EAC4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regout$residuals,col</w:t>
      </w:r>
      <w:proofErr w:type="spellEnd"/>
      <w:r w:rsidRPr="00226EAF">
        <w:rPr>
          <w:rFonts w:ascii="Courier New" w:hAnsi="Courier New" w:cs="Courier New"/>
          <w:b/>
          <w:bCs/>
        </w:rPr>
        <w:t>="red",</w:t>
      </w:r>
    </w:p>
    <w:p w14:paraId="64C335D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main="Residuals, Wages</w:t>
      </w:r>
      <w:proofErr w:type="gramStart"/>
      <w:r w:rsidRPr="00226EAF">
        <w:rPr>
          <w:rFonts w:ascii="Courier New" w:hAnsi="Courier New" w:cs="Courier New"/>
          <w:b/>
          <w:bCs/>
        </w:rPr>
        <w:t>",</w:t>
      </w:r>
      <w:proofErr w:type="spellStart"/>
      <w:r w:rsidRPr="00226EAF">
        <w:rPr>
          <w:rFonts w:ascii="Courier New" w:hAnsi="Courier New" w:cs="Courier New"/>
          <w:b/>
          <w:bCs/>
        </w:rPr>
        <w:t>freq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=FALSE)</w:t>
      </w:r>
    </w:p>
    <w:p w14:paraId="2FF57F7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curve(</w:t>
      </w:r>
      <w:proofErr w:type="spellStart"/>
      <w:r w:rsidRPr="00226EAF">
        <w:rPr>
          <w:rFonts w:ascii="Courier New" w:hAnsi="Courier New" w:cs="Courier New"/>
          <w:b/>
          <w:bCs/>
        </w:rPr>
        <w:t>dnorm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),</w:t>
      </w:r>
    </w:p>
    <w:p w14:paraId="782752C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226EAF">
        <w:rPr>
          <w:rFonts w:ascii="Courier New" w:hAnsi="Courier New" w:cs="Courier New"/>
          <w:b/>
          <w:bCs/>
        </w:rPr>
        <w:t>sd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)),</w:t>
      </w:r>
    </w:p>
    <w:p w14:paraId="179F09F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from=min(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),</w:t>
      </w:r>
    </w:p>
    <w:p w14:paraId="4B4D02D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to=max(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),</w:t>
      </w:r>
    </w:p>
    <w:p w14:paraId="6472FD5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3,add</w:t>
      </w:r>
      <w:proofErr w:type="gramEnd"/>
      <w:r w:rsidRPr="00226EAF">
        <w:rPr>
          <w:rFonts w:ascii="Courier New" w:hAnsi="Courier New" w:cs="Courier New"/>
          <w:b/>
          <w:bCs/>
        </w:rPr>
        <w:t>=TRUE)</w:t>
      </w:r>
    </w:p>
    <w:p w14:paraId="2A6D1F5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plot(</w:t>
      </w:r>
      <w:proofErr w:type="spellStart"/>
      <w:r w:rsidRPr="00226EAF">
        <w:rPr>
          <w:rFonts w:ascii="Courier New" w:hAnsi="Courier New" w:cs="Courier New"/>
          <w:b/>
          <w:bCs/>
        </w:rPr>
        <w:t>wages$</w:t>
      </w:r>
      <w:proofErr w:type="gramStart"/>
      <w:r w:rsidRPr="00226EAF">
        <w:rPr>
          <w:rFonts w:ascii="Courier New" w:hAnsi="Courier New" w:cs="Courier New"/>
          <w:b/>
          <w:bCs/>
        </w:rPr>
        <w:t>wage,rstandard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3758EDD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main="Standardized Residuals, Wages")</w:t>
      </w:r>
    </w:p>
    <w:p w14:paraId="69A8BCF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0,col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0965957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1,1))</w:t>
      </w:r>
    </w:p>
    <w:p w14:paraId="1922B76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moments::</w:t>
      </w:r>
      <w:proofErr w:type="gramEnd"/>
      <w:r w:rsidRPr="00226EAF">
        <w:rPr>
          <w:rFonts w:ascii="Courier New" w:hAnsi="Courier New" w:cs="Courier New"/>
          <w:b/>
          <w:bCs/>
        </w:rPr>
        <w:t>skewness(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63E238A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moments::</w:t>
      </w:r>
      <w:proofErr w:type="gramEnd"/>
      <w:r w:rsidRPr="00226EAF">
        <w:rPr>
          <w:rFonts w:ascii="Courier New" w:hAnsi="Courier New" w:cs="Courier New"/>
          <w:b/>
          <w:bCs/>
        </w:rPr>
        <w:t>kurtosis(</w:t>
      </w:r>
      <w:proofErr w:type="spellStart"/>
      <w:r w:rsidRPr="00226EAF">
        <w:rPr>
          <w:rFonts w:ascii="Courier New" w:hAnsi="Courier New" w:cs="Courier New"/>
          <w:b/>
          <w:bCs/>
        </w:rPr>
        <w:t>regout$residuals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78A4BA9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6296C46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4CF8F74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Exploring binary variables.</w:t>
      </w:r>
    </w:p>
    <w:p w14:paraId="063385E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Using the Union variable -- two levels.</w:t>
      </w:r>
    </w:p>
    <w:p w14:paraId="01A40B3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D4E135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regout2=</w:t>
      </w:r>
      <w:proofErr w:type="spell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wage~yearsed+experience+age+</w:t>
      </w:r>
      <w:proofErr w:type="gramStart"/>
      <w:r w:rsidRPr="00226EAF">
        <w:rPr>
          <w:rFonts w:ascii="Courier New" w:hAnsi="Courier New" w:cs="Courier New"/>
          <w:b/>
          <w:bCs/>
        </w:rPr>
        <w:t>union,data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0748E7D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12F221E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summary(regout2)</w:t>
      </w:r>
    </w:p>
    <w:p w14:paraId="6E0B0BA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8CB8D8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Adding gender to the model.</w:t>
      </w:r>
    </w:p>
    <w:p w14:paraId="7401539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71F01EF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regout3=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wage~yearsed+experience+age+union+gender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23DFFD2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data=wages)</w:t>
      </w:r>
    </w:p>
    <w:p w14:paraId="62FFE03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0D4A75E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summary(regout3)</w:t>
      </w:r>
    </w:p>
    <w:p w14:paraId="7C99EE6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85C4DF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Adding race to the model -- three levels.</w:t>
      </w:r>
    </w:p>
    <w:p w14:paraId="4829024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8496B6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lastRenderedPageBreak/>
        <w:t>regout4=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wage~yearsed+experience+age+union+gender</w:t>
      </w:r>
      <w:proofErr w:type="spellEnd"/>
    </w:p>
    <w:p w14:paraId="63AA5A2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+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race,data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1951A78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6C945DE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summary(regout4)</w:t>
      </w:r>
    </w:p>
    <w:p w14:paraId="12E23BE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C22067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All Variables -- the "kitchen sink" model.</w:t>
      </w:r>
    </w:p>
    <w:p w14:paraId="105F818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AF9515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regout5=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wage~yearsed+experience+age+union</w:t>
      </w:r>
      <w:proofErr w:type="spellEnd"/>
    </w:p>
    <w:p w14:paraId="09B2580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+</w:t>
      </w:r>
      <w:proofErr w:type="spellStart"/>
      <w:r w:rsidRPr="00226EAF">
        <w:rPr>
          <w:rFonts w:ascii="Courier New" w:hAnsi="Courier New" w:cs="Courier New"/>
          <w:b/>
          <w:bCs/>
        </w:rPr>
        <w:t>gender+race+marr+south+occupation+sector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19E74A0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data=wages)</w:t>
      </w:r>
    </w:p>
    <w:p w14:paraId="590FA75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summary(regout5)</w:t>
      </w:r>
    </w:p>
    <w:p w14:paraId="4893824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5DFAD20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</w:t>
      </w:r>
      <w:proofErr w:type="gramStart"/>
      <w:r w:rsidRPr="00226EAF">
        <w:rPr>
          <w:rFonts w:ascii="Courier New" w:hAnsi="Courier New" w:cs="Courier New"/>
          <w:b/>
          <w:bCs/>
        </w:rPr>
        <w:t>Let's</w:t>
      </w:r>
      <w:proofErr w:type="gramEnd"/>
      <w:r w:rsidRPr="00226EAF">
        <w:rPr>
          <w:rFonts w:ascii="Courier New" w:hAnsi="Courier New" w:cs="Courier New"/>
          <w:b/>
          <w:bCs/>
        </w:rPr>
        <w:t xml:space="preserve"> look again at only continuous variables.</w:t>
      </w:r>
    </w:p>
    <w:p w14:paraId="7A588C1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20352F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44932E2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5D5DF57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Variance Inflation Factors (VIF)</w:t>
      </w:r>
    </w:p>
    <w:p w14:paraId="789DCC2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Measure of Multicollinearity -- correlation of independents.</w:t>
      </w:r>
    </w:p>
    <w:p w14:paraId="58AD3D9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How much the variance of a beta coefficient </w:t>
      </w:r>
    </w:p>
    <w:p w14:paraId="0921CD9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is being inflated by multicollinearity.</w:t>
      </w:r>
    </w:p>
    <w:p w14:paraId="70D9B32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ABA1AE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Evidence of Multicollinearity.</w:t>
      </w:r>
    </w:p>
    <w:p w14:paraId="00A7245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some.of.wages,pch</w:t>
      </w:r>
      <w:proofErr w:type="spellEnd"/>
      <w:r w:rsidRPr="00226EAF">
        <w:rPr>
          <w:rFonts w:ascii="Courier New" w:hAnsi="Courier New" w:cs="Courier New"/>
          <w:b/>
          <w:bCs/>
        </w:rPr>
        <w:t>=19,main="All Continuous Variables")</w:t>
      </w:r>
    </w:p>
    <w:p w14:paraId="272A640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gilligan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some.</w:t>
      </w:r>
      <w:proofErr w:type="gramStart"/>
      <w:r w:rsidRPr="00226EAF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</w:t>
      </w:r>
    </w:p>
    <w:p w14:paraId="204BC6B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="number")</w:t>
      </w:r>
    </w:p>
    <w:p w14:paraId="1612667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corrplot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="ellipse")</w:t>
      </w:r>
    </w:p>
    <w:p w14:paraId="5AF152C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rm(</w:t>
      </w:r>
      <w:proofErr w:type="spellStart"/>
      <w:r w:rsidRPr="00226EAF">
        <w:rPr>
          <w:rFonts w:ascii="Courier New" w:hAnsi="Courier New" w:cs="Courier New"/>
          <w:b/>
          <w:bCs/>
        </w:rPr>
        <w:t>gilligan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7701B4A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77C8C1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Variance Inflation Factors (VIF)</w:t>
      </w:r>
    </w:p>
    <w:p w14:paraId="2016258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Measure of Multicollinearity </w:t>
      </w:r>
    </w:p>
    <w:p w14:paraId="0CAB164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How much the variance of a beta coefficient </w:t>
      </w:r>
    </w:p>
    <w:p w14:paraId="1A82279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is being inflated by multicollinearity.</w:t>
      </w:r>
    </w:p>
    <w:p w14:paraId="0E3498A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2D01FC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library(car)</w:t>
      </w:r>
    </w:p>
    <w:p w14:paraId="555EB24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vif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regout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2CE97FF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4DE24F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Delete Experience, Keep Age</w:t>
      </w:r>
    </w:p>
    <w:p w14:paraId="293C8DC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regout1a=</w:t>
      </w:r>
      <w:proofErr w:type="spell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wage~yearsed+</w:t>
      </w:r>
      <w:proofErr w:type="gramStart"/>
      <w:r w:rsidRPr="00226EAF">
        <w:rPr>
          <w:rFonts w:ascii="Courier New" w:hAnsi="Courier New" w:cs="Courier New"/>
          <w:b/>
          <w:bCs/>
        </w:rPr>
        <w:t>age,data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13176BF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summary(regout1a)</w:t>
      </w:r>
    </w:p>
    <w:p w14:paraId="04960C2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vif</w:t>
      </w:r>
      <w:proofErr w:type="spellEnd"/>
      <w:r w:rsidRPr="00226EAF">
        <w:rPr>
          <w:rFonts w:ascii="Courier New" w:hAnsi="Courier New" w:cs="Courier New"/>
          <w:b/>
          <w:bCs/>
        </w:rPr>
        <w:t>(regout1a)</w:t>
      </w:r>
    </w:p>
    <w:p w14:paraId="0B5CB55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7EA6AD6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Delete Age, Keep Experience</w:t>
      </w:r>
    </w:p>
    <w:p w14:paraId="5B56B1C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regout1b=</w:t>
      </w:r>
      <w:proofErr w:type="spell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wage~yearsed+</w:t>
      </w:r>
      <w:proofErr w:type="gramStart"/>
      <w:r w:rsidRPr="00226EAF">
        <w:rPr>
          <w:rFonts w:ascii="Courier New" w:hAnsi="Courier New" w:cs="Courier New"/>
          <w:b/>
          <w:bCs/>
        </w:rPr>
        <w:t>experience,data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27EF71E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summary(regout1b)</w:t>
      </w:r>
    </w:p>
    <w:p w14:paraId="27F20E8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vif</w:t>
      </w:r>
      <w:proofErr w:type="spellEnd"/>
      <w:r w:rsidRPr="00226EAF">
        <w:rPr>
          <w:rFonts w:ascii="Courier New" w:hAnsi="Courier New" w:cs="Courier New"/>
          <w:b/>
          <w:bCs/>
        </w:rPr>
        <w:t>(regout1b)</w:t>
      </w:r>
    </w:p>
    <w:p w14:paraId="0C250A5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409B02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Model with Experience and other continuous variables, </w:t>
      </w:r>
    </w:p>
    <w:p w14:paraId="02B6884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lastRenderedPageBreak/>
        <w:t># Union and Gender</w:t>
      </w:r>
    </w:p>
    <w:p w14:paraId="2F96DEA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regout6=</w:t>
      </w:r>
      <w:proofErr w:type="spell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wage~yearsed+experience+union+</w:t>
      </w:r>
      <w:proofErr w:type="gramStart"/>
      <w:r w:rsidRPr="00226EAF">
        <w:rPr>
          <w:rFonts w:ascii="Courier New" w:hAnsi="Courier New" w:cs="Courier New"/>
          <w:b/>
          <w:bCs/>
        </w:rPr>
        <w:t>gender,data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49E8F58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summary(regout6)</w:t>
      </w:r>
    </w:p>
    <w:p w14:paraId="0921123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54C59D3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Bringing in Occupation</w:t>
      </w:r>
    </w:p>
    <w:p w14:paraId="3C2CB51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regout7=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wage~yearsed+experience+union+gender+occupation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1A2B63E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data=wages)</w:t>
      </w:r>
    </w:p>
    <w:p w14:paraId="0DA58CF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summary(regout7)</w:t>
      </w:r>
    </w:p>
    <w:p w14:paraId="231E6C2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126D38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Only two levels of Occupation seem to have a contribution.</w:t>
      </w:r>
    </w:p>
    <w:p w14:paraId="26482919" w14:textId="77777777" w:rsidR="00E77B8D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#Now we collapse Occupation to "Professional &amp; Management" </w:t>
      </w:r>
    </w:p>
    <w:p w14:paraId="298DBBF5" w14:textId="0F350896" w:rsidR="00226EAF" w:rsidRPr="00226EAF" w:rsidRDefault="00E77B8D" w:rsidP="00226EA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# </w:t>
      </w:r>
      <w:r w:rsidR="00226EAF" w:rsidRPr="00226EAF">
        <w:rPr>
          <w:rFonts w:ascii="Courier New" w:hAnsi="Courier New" w:cs="Courier New"/>
          <w:b/>
          <w:bCs/>
        </w:rPr>
        <w:t>and "Other"</w:t>
      </w:r>
    </w:p>
    <w:p w14:paraId="3D707EA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FB7553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=NA</w:t>
      </w:r>
    </w:p>
    <w:p w14:paraId="574CC73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)){</w:t>
      </w:r>
    </w:p>
    <w:p w14:paraId="3783779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]=="Management"|</w:t>
      </w:r>
    </w:p>
    <w:p w14:paraId="498F202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]=="Professional</w:t>
      </w:r>
      <w:proofErr w:type="gramStart"/>
      <w:r w:rsidRPr="00226EAF">
        <w:rPr>
          <w:rFonts w:ascii="Courier New" w:hAnsi="Courier New" w:cs="Courier New"/>
          <w:b/>
          <w:bCs/>
        </w:rPr>
        <w:t>"){</w:t>
      </w:r>
      <w:proofErr w:type="gramEnd"/>
    </w:p>
    <w:p w14:paraId="12D0C17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]="</w:t>
      </w:r>
      <w:proofErr w:type="spellStart"/>
      <w:r w:rsidRPr="00226EAF">
        <w:rPr>
          <w:rFonts w:ascii="Courier New" w:hAnsi="Courier New" w:cs="Courier New"/>
          <w:b/>
          <w:bCs/>
        </w:rPr>
        <w:t>ProfMgt</w:t>
      </w:r>
      <w:proofErr w:type="spellEnd"/>
      <w:r w:rsidRPr="00226EAF">
        <w:rPr>
          <w:rFonts w:ascii="Courier New" w:hAnsi="Courier New" w:cs="Courier New"/>
          <w:b/>
          <w:bCs/>
        </w:rPr>
        <w:t>"}</w:t>
      </w:r>
    </w:p>
    <w:p w14:paraId="6D9B01D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</w:t>
      </w:r>
      <w:proofErr w:type="gramStart"/>
      <w:r w:rsidRPr="00226EAF">
        <w:rPr>
          <w:rFonts w:ascii="Courier New" w:hAnsi="Courier New" w:cs="Courier New"/>
          <w:b/>
          <w:bCs/>
        </w:rPr>
        <w:t>else{</w:t>
      </w:r>
      <w:proofErr w:type="gramEnd"/>
    </w:p>
    <w:p w14:paraId="6EA3835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]="Other"</w:t>
      </w:r>
    </w:p>
    <w:p w14:paraId="11F30E8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}</w:t>
      </w:r>
    </w:p>
    <w:p w14:paraId="3480399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}</w:t>
      </w:r>
    </w:p>
    <w:p w14:paraId="362F123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46DA2A6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And conduct a regression with the new variable.</w:t>
      </w:r>
    </w:p>
    <w:p w14:paraId="3A98D51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regout8=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wage~yearsed+experience+union</w:t>
      </w:r>
      <w:proofErr w:type="spellEnd"/>
      <w:r w:rsidRPr="00226EAF">
        <w:rPr>
          <w:rFonts w:ascii="Courier New" w:hAnsi="Courier New" w:cs="Courier New"/>
          <w:b/>
          <w:bCs/>
        </w:rPr>
        <w:t>+</w:t>
      </w:r>
    </w:p>
    <w:p w14:paraId="14344F0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</w:t>
      </w:r>
      <w:proofErr w:type="spellStart"/>
      <w:r w:rsidRPr="00226EAF">
        <w:rPr>
          <w:rFonts w:ascii="Courier New" w:hAnsi="Courier New" w:cs="Courier New"/>
          <w:b/>
          <w:bCs/>
        </w:rPr>
        <w:t>gender+</w:t>
      </w:r>
      <w:proofErr w:type="gramStart"/>
      <w:r w:rsidRPr="00226EAF">
        <w:rPr>
          <w:rFonts w:ascii="Courier New" w:hAnsi="Courier New" w:cs="Courier New"/>
          <w:b/>
          <w:bCs/>
        </w:rPr>
        <w:t>pm,data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35C9117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summary(regout8)</w:t>
      </w:r>
    </w:p>
    <w:p w14:paraId="7DB0E6F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699638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458CFF8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Now </w:t>
      </w:r>
      <w:proofErr w:type="gramStart"/>
      <w:r w:rsidRPr="00226EAF">
        <w:rPr>
          <w:rFonts w:ascii="Courier New" w:hAnsi="Courier New" w:cs="Courier New"/>
          <w:b/>
          <w:bCs/>
        </w:rPr>
        <w:t>let's</w:t>
      </w:r>
      <w:proofErr w:type="gramEnd"/>
      <w:r w:rsidRPr="00226EAF">
        <w:rPr>
          <w:rFonts w:ascii="Courier New" w:hAnsi="Courier New" w:cs="Courier New"/>
          <w:b/>
          <w:bCs/>
        </w:rPr>
        <w:t xml:space="preserve"> separate out Professional and Management.</w:t>
      </w:r>
    </w:p>
    <w:p w14:paraId="4D348A3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)){</w:t>
      </w:r>
    </w:p>
    <w:p w14:paraId="73A6DFC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</w:t>
      </w: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]="Another"</w:t>
      </w:r>
    </w:p>
    <w:p w14:paraId="63E2DA6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]=="Management</w:t>
      </w:r>
      <w:proofErr w:type="gramStart"/>
      <w:r w:rsidRPr="00226EAF">
        <w:rPr>
          <w:rFonts w:ascii="Courier New" w:hAnsi="Courier New" w:cs="Courier New"/>
          <w:b/>
          <w:bCs/>
        </w:rPr>
        <w:t>"){</w:t>
      </w:r>
      <w:proofErr w:type="gramEnd"/>
    </w:p>
    <w:p w14:paraId="10E1CC2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]="Management"}</w:t>
      </w:r>
    </w:p>
    <w:p w14:paraId="4162D8F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if (</w:t>
      </w:r>
      <w:proofErr w:type="spellStart"/>
      <w:r w:rsidRPr="00226EAF">
        <w:rPr>
          <w:rFonts w:ascii="Courier New" w:hAnsi="Courier New" w:cs="Courier New"/>
          <w:b/>
          <w:bCs/>
        </w:rPr>
        <w:t>wages$occupation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]=="Professional</w:t>
      </w:r>
      <w:proofErr w:type="gramStart"/>
      <w:r w:rsidRPr="00226EAF">
        <w:rPr>
          <w:rFonts w:ascii="Courier New" w:hAnsi="Courier New" w:cs="Courier New"/>
          <w:b/>
          <w:bCs/>
        </w:rPr>
        <w:t>"){</w:t>
      </w:r>
      <w:proofErr w:type="gramEnd"/>
    </w:p>
    <w:p w14:paraId="082AC79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26EAF">
        <w:rPr>
          <w:rFonts w:ascii="Courier New" w:hAnsi="Courier New" w:cs="Courier New"/>
          <w:b/>
          <w:bCs/>
        </w:rPr>
        <w:t>wages$pm</w:t>
      </w:r>
      <w:proofErr w:type="spellEnd"/>
      <w:r w:rsidRPr="00226EAF">
        <w:rPr>
          <w:rFonts w:ascii="Courier New" w:hAnsi="Courier New" w:cs="Courier New"/>
          <w:b/>
          <w:bCs/>
        </w:rPr>
        <w:t>[</w:t>
      </w:r>
      <w:proofErr w:type="spellStart"/>
      <w:r w:rsidRPr="00226EAF">
        <w:rPr>
          <w:rFonts w:ascii="Courier New" w:hAnsi="Courier New" w:cs="Courier New"/>
          <w:b/>
          <w:bCs/>
        </w:rPr>
        <w:t>i</w:t>
      </w:r>
      <w:proofErr w:type="spellEnd"/>
      <w:r w:rsidRPr="00226EAF">
        <w:rPr>
          <w:rFonts w:ascii="Courier New" w:hAnsi="Courier New" w:cs="Courier New"/>
          <w:b/>
          <w:bCs/>
        </w:rPr>
        <w:t>]="Professional"</w:t>
      </w:r>
    </w:p>
    <w:p w14:paraId="6C388EE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}</w:t>
      </w:r>
    </w:p>
    <w:p w14:paraId="50CE141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}</w:t>
      </w:r>
    </w:p>
    <w:p w14:paraId="0CE5CC2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6D5386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CE096A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F00BEC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And re-run the regression.</w:t>
      </w:r>
    </w:p>
    <w:p w14:paraId="0AA42CB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regout9=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wage~yearsed+experience+union</w:t>
      </w:r>
      <w:proofErr w:type="spellEnd"/>
    </w:p>
    <w:p w14:paraId="5754408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+</w:t>
      </w:r>
      <w:proofErr w:type="spellStart"/>
      <w:r w:rsidRPr="00226EAF">
        <w:rPr>
          <w:rFonts w:ascii="Courier New" w:hAnsi="Courier New" w:cs="Courier New"/>
          <w:b/>
          <w:bCs/>
        </w:rPr>
        <w:t>gender+</w:t>
      </w:r>
      <w:proofErr w:type="gramStart"/>
      <w:r w:rsidRPr="00226EAF">
        <w:rPr>
          <w:rFonts w:ascii="Courier New" w:hAnsi="Courier New" w:cs="Courier New"/>
          <w:b/>
          <w:bCs/>
        </w:rPr>
        <w:t>pm,data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=wages)</w:t>
      </w:r>
    </w:p>
    <w:p w14:paraId="563C189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summary(regout9)</w:t>
      </w:r>
    </w:p>
    <w:p w14:paraId="5A873BE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And evaluate the standardized residuals.</w:t>
      </w:r>
    </w:p>
    <w:p w14:paraId="1111125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56F940C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lastRenderedPageBreak/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2,2))</w:t>
      </w:r>
    </w:p>
    <w:p w14:paraId="33374D2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gramEnd"/>
      <w:r w:rsidRPr="00226EAF">
        <w:rPr>
          <w:rFonts w:ascii="Courier New" w:hAnsi="Courier New" w:cs="Courier New"/>
          <w:b/>
          <w:bCs/>
        </w:rPr>
        <w:t>wages$wage,regout9$fitted.values,pch=19,</w:t>
      </w:r>
    </w:p>
    <w:p w14:paraId="6B981E8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226EAF">
        <w:rPr>
          <w:rFonts w:ascii="Courier New" w:hAnsi="Courier New" w:cs="Courier New"/>
          <w:b/>
          <w:bCs/>
        </w:rPr>
        <w:t>paste(</w:t>
      </w:r>
      <w:proofErr w:type="gramEnd"/>
      <w:r w:rsidRPr="00226EAF">
        <w:rPr>
          <w:rFonts w:ascii="Courier New" w:hAnsi="Courier New" w:cs="Courier New"/>
          <w:b/>
          <w:bCs/>
        </w:rPr>
        <w:t>"Actual v. Fitted, Regout9, r=",</w:t>
      </w:r>
    </w:p>
    <w:p w14:paraId="45D8B5F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226EAF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25CA1ED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          regout9$fitted.values),3)))</w:t>
      </w:r>
    </w:p>
    <w:p w14:paraId="560E3B4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1,col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7B05FC5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qqnorm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gramEnd"/>
      <w:r w:rsidRPr="00226EAF">
        <w:rPr>
          <w:rFonts w:ascii="Courier New" w:hAnsi="Courier New" w:cs="Courier New"/>
          <w:b/>
          <w:bCs/>
        </w:rPr>
        <w:t>regout9$residuals,pch=19,</w:t>
      </w:r>
    </w:p>
    <w:p w14:paraId="2FADBF9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main="Residuals QQ Plot, Regout9")</w:t>
      </w:r>
    </w:p>
    <w:p w14:paraId="379BC99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qqline</w:t>
      </w:r>
      <w:proofErr w:type="spellEnd"/>
      <w:r w:rsidRPr="00226EAF">
        <w:rPr>
          <w:rFonts w:ascii="Courier New" w:hAnsi="Courier New" w:cs="Courier New"/>
          <w:b/>
          <w:bCs/>
        </w:rPr>
        <w:t>(regout9$</w:t>
      </w:r>
      <w:proofErr w:type="gramStart"/>
      <w:r w:rsidRPr="00226EAF">
        <w:rPr>
          <w:rFonts w:ascii="Courier New" w:hAnsi="Courier New" w:cs="Courier New"/>
          <w:b/>
          <w:bCs/>
        </w:rPr>
        <w:t>residuals,col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6E9269F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hist(</w:t>
      </w:r>
      <w:proofErr w:type="gramEnd"/>
      <w:r w:rsidRPr="00226EAF">
        <w:rPr>
          <w:rFonts w:ascii="Courier New" w:hAnsi="Courier New" w:cs="Courier New"/>
          <w:b/>
          <w:bCs/>
        </w:rPr>
        <w:t>regout9$residuals,col="red",</w:t>
      </w:r>
    </w:p>
    <w:p w14:paraId="01F92CF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main="Residuals, Regout9</w:t>
      </w:r>
      <w:proofErr w:type="gramStart"/>
      <w:r w:rsidRPr="00226EAF">
        <w:rPr>
          <w:rFonts w:ascii="Courier New" w:hAnsi="Courier New" w:cs="Courier New"/>
          <w:b/>
          <w:bCs/>
        </w:rPr>
        <w:t>",freq</w:t>
      </w:r>
      <w:proofErr w:type="gramEnd"/>
      <w:r w:rsidRPr="00226EAF">
        <w:rPr>
          <w:rFonts w:ascii="Courier New" w:hAnsi="Courier New" w:cs="Courier New"/>
          <w:b/>
          <w:bCs/>
        </w:rPr>
        <w:t>=FALSE)</w:t>
      </w:r>
    </w:p>
    <w:p w14:paraId="4F3DA9C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curve(</w:t>
      </w:r>
      <w:proofErr w:type="spellStart"/>
      <w:r w:rsidRPr="00226EAF">
        <w:rPr>
          <w:rFonts w:ascii="Courier New" w:hAnsi="Courier New" w:cs="Courier New"/>
          <w:b/>
          <w:bCs/>
        </w:rPr>
        <w:t>dnorm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(regout9$residuals),</w:t>
      </w:r>
    </w:p>
    <w:p w14:paraId="0BA8540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226EAF">
        <w:rPr>
          <w:rFonts w:ascii="Courier New" w:hAnsi="Courier New" w:cs="Courier New"/>
          <w:b/>
          <w:bCs/>
        </w:rPr>
        <w:t>sd</w:t>
      </w:r>
      <w:proofErr w:type="spellEnd"/>
      <w:r w:rsidRPr="00226EAF">
        <w:rPr>
          <w:rFonts w:ascii="Courier New" w:hAnsi="Courier New" w:cs="Courier New"/>
          <w:b/>
          <w:bCs/>
        </w:rPr>
        <w:t>(regout9$residuals)),</w:t>
      </w:r>
    </w:p>
    <w:p w14:paraId="53AB60C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from=min(regout9$residuals),</w:t>
      </w:r>
    </w:p>
    <w:p w14:paraId="70ABEDB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to=max(regout9$residuals),</w:t>
      </w:r>
    </w:p>
    <w:p w14:paraId="0ECC176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3,add</w:t>
      </w:r>
      <w:proofErr w:type="gramEnd"/>
      <w:r w:rsidRPr="00226EAF">
        <w:rPr>
          <w:rFonts w:ascii="Courier New" w:hAnsi="Courier New" w:cs="Courier New"/>
          <w:b/>
          <w:bCs/>
        </w:rPr>
        <w:t>=TRUE)</w:t>
      </w:r>
    </w:p>
    <w:p w14:paraId="46AB40B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plot(</w:t>
      </w:r>
      <w:proofErr w:type="spellStart"/>
      <w:r w:rsidRPr="00226EAF">
        <w:rPr>
          <w:rFonts w:ascii="Courier New" w:hAnsi="Courier New" w:cs="Courier New"/>
          <w:b/>
          <w:bCs/>
        </w:rPr>
        <w:t>wages$</w:t>
      </w:r>
      <w:proofErr w:type="gramStart"/>
      <w:r w:rsidRPr="00226EAF">
        <w:rPr>
          <w:rFonts w:ascii="Courier New" w:hAnsi="Courier New" w:cs="Courier New"/>
          <w:b/>
          <w:bCs/>
        </w:rPr>
        <w:t>wage,rstandard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(regout9),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32DE3B9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main="Standardized Residuals, Regout9")</w:t>
      </w:r>
    </w:p>
    <w:p w14:paraId="12A1EA6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0,col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68AA284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1,1))</w:t>
      </w:r>
    </w:p>
    <w:p w14:paraId="62D7910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02E432C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77BF53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We have an outlier.  Can we get rid of it?  </w:t>
      </w:r>
    </w:p>
    <w:p w14:paraId="397A6C4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We </w:t>
      </w:r>
      <w:proofErr w:type="gramStart"/>
      <w:r w:rsidRPr="00226EAF">
        <w:rPr>
          <w:rFonts w:ascii="Courier New" w:hAnsi="Courier New" w:cs="Courier New"/>
          <w:b/>
          <w:bCs/>
        </w:rPr>
        <w:t>have to</w:t>
      </w:r>
      <w:proofErr w:type="gramEnd"/>
      <w:r w:rsidRPr="00226EAF">
        <w:rPr>
          <w:rFonts w:ascii="Courier New" w:hAnsi="Courier New" w:cs="Courier New"/>
          <w:b/>
          <w:bCs/>
        </w:rPr>
        <w:t xml:space="preserve"> find it first.</w:t>
      </w:r>
    </w:p>
    <w:p w14:paraId="289822C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F7B95D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boxplot(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wages$wage,col</w:t>
      </w:r>
      <w:proofErr w:type="spell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73305FF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main="Boxplot of Wages</w:t>
      </w:r>
      <w:proofErr w:type="gramStart"/>
      <w:r w:rsidRPr="00226EAF">
        <w:rPr>
          <w:rFonts w:ascii="Courier New" w:hAnsi="Courier New" w:cs="Courier New"/>
          <w:b/>
          <w:bCs/>
        </w:rPr>
        <w:t>",</w:t>
      </w:r>
      <w:proofErr w:type="spellStart"/>
      <w:r w:rsidRPr="00226EAF">
        <w:rPr>
          <w:rFonts w:ascii="Courier New" w:hAnsi="Courier New" w:cs="Courier New"/>
          <w:b/>
          <w:bCs/>
        </w:rPr>
        <w:t>ylim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=c(0,50))</w:t>
      </w:r>
    </w:p>
    <w:p w14:paraId="21DED1D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max(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)</w:t>
      </w:r>
    </w:p>
    <w:p w14:paraId="7C25CF3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max(</w:t>
      </w:r>
      <w:proofErr w:type="spellStart"/>
      <w:r w:rsidRPr="00226EAF">
        <w:rPr>
          <w:rFonts w:ascii="Courier New" w:hAnsi="Courier New" w:cs="Courier New"/>
          <w:b/>
          <w:bCs/>
        </w:rPr>
        <w:t>rstandard</w:t>
      </w:r>
      <w:proofErr w:type="spellEnd"/>
      <w:r w:rsidRPr="00226EAF">
        <w:rPr>
          <w:rFonts w:ascii="Courier New" w:hAnsi="Courier New" w:cs="Courier New"/>
          <w:b/>
          <w:bCs/>
        </w:rPr>
        <w:t>(regout9))</w:t>
      </w:r>
    </w:p>
    <w:p w14:paraId="518C740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144D4B1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This statement shows the data frame row </w:t>
      </w:r>
    </w:p>
    <w:p w14:paraId="7445F9C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with the max wage value.</w:t>
      </w:r>
    </w:p>
    <w:p w14:paraId="3B8B69D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which(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==44.5)</w:t>
      </w:r>
    </w:p>
    <w:p w14:paraId="6E68E36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wages[</w:t>
      </w:r>
      <w:proofErr w:type="spellStart"/>
      <w:r w:rsidRPr="00226EAF">
        <w:rPr>
          <w:rFonts w:ascii="Courier New" w:hAnsi="Courier New" w:cs="Courier New"/>
          <w:b/>
          <w:bCs/>
        </w:rPr>
        <w:t>which.max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),]</w:t>
      </w:r>
    </w:p>
    <w:p w14:paraId="48E9C9E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4BF28B3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#Or combine the statements.</w:t>
      </w:r>
    </w:p>
    <w:p w14:paraId="32D2911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wages[</w:t>
      </w:r>
      <w:proofErr w:type="spellStart"/>
      <w:r w:rsidRPr="00226EAF">
        <w:rPr>
          <w:rFonts w:ascii="Courier New" w:hAnsi="Courier New" w:cs="Courier New"/>
          <w:b/>
          <w:bCs/>
        </w:rPr>
        <w:t>which.max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),]</w:t>
      </w:r>
    </w:p>
    <w:p w14:paraId="53152BB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6E3A2DA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#Now we create a new data frame </w:t>
      </w:r>
      <w:proofErr w:type="gramStart"/>
      <w:r w:rsidRPr="00226EAF">
        <w:rPr>
          <w:rFonts w:ascii="Courier New" w:hAnsi="Courier New" w:cs="Courier New"/>
          <w:b/>
          <w:bCs/>
        </w:rPr>
        <w:t>that's</w:t>
      </w:r>
      <w:proofErr w:type="gramEnd"/>
      <w:r w:rsidRPr="00226EAF">
        <w:rPr>
          <w:rFonts w:ascii="Courier New" w:hAnsi="Courier New" w:cs="Courier New"/>
          <w:b/>
          <w:bCs/>
        </w:rPr>
        <w:t xml:space="preserve"> a copy </w:t>
      </w:r>
    </w:p>
    <w:p w14:paraId="48F6E97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except for the outlier.</w:t>
      </w:r>
    </w:p>
    <w:p w14:paraId="4366525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=wages[-</w:t>
      </w:r>
      <w:proofErr w:type="spellStart"/>
      <w:r w:rsidRPr="00226EAF">
        <w:rPr>
          <w:rFonts w:ascii="Courier New" w:hAnsi="Courier New" w:cs="Courier New"/>
          <w:b/>
          <w:bCs/>
        </w:rPr>
        <w:t>which.max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wages$wage</w:t>
      </w:r>
      <w:proofErr w:type="spellEnd"/>
      <w:r w:rsidRPr="00226EAF">
        <w:rPr>
          <w:rFonts w:ascii="Courier New" w:hAnsi="Courier New" w:cs="Courier New"/>
          <w:b/>
          <w:bCs/>
        </w:rPr>
        <w:t>),]</w:t>
      </w:r>
    </w:p>
    <w:p w14:paraId="4770C51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4C45F12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boxplot(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reduced.wages$wage,col</w:t>
      </w:r>
      <w:proofErr w:type="spell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3240367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main="Boxplot of Wages</w:t>
      </w:r>
      <w:proofErr w:type="gramStart"/>
      <w:r w:rsidRPr="00226EAF">
        <w:rPr>
          <w:rFonts w:ascii="Courier New" w:hAnsi="Courier New" w:cs="Courier New"/>
          <w:b/>
          <w:bCs/>
        </w:rPr>
        <w:t>",</w:t>
      </w:r>
      <w:proofErr w:type="spellStart"/>
      <w:r w:rsidRPr="00226EAF">
        <w:rPr>
          <w:rFonts w:ascii="Courier New" w:hAnsi="Courier New" w:cs="Courier New"/>
          <w:b/>
          <w:bCs/>
        </w:rPr>
        <w:t>ylim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=c(0,50))</w:t>
      </w:r>
    </w:p>
    <w:p w14:paraId="64752A0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7DDAF38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#And rerun the regression.</w:t>
      </w:r>
    </w:p>
    <w:p w14:paraId="53BCCAA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regout9a=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0CB7F97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lastRenderedPageBreak/>
        <w:t xml:space="preserve">            data=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</w:t>
      </w:r>
    </w:p>
    <w:p w14:paraId="08EACB1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summary(regout9a)</w:t>
      </w:r>
    </w:p>
    <w:p w14:paraId="327DD7F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20D2274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2,2))</w:t>
      </w:r>
    </w:p>
    <w:p w14:paraId="393A53E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gramEnd"/>
      <w:r w:rsidRPr="00226EAF">
        <w:rPr>
          <w:rFonts w:ascii="Courier New" w:hAnsi="Courier New" w:cs="Courier New"/>
          <w:b/>
          <w:bCs/>
        </w:rPr>
        <w:t>reduced.wages$wage,regout9a$fitted.values,pch=19,</w:t>
      </w:r>
    </w:p>
    <w:p w14:paraId="0DB238E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226EAF">
        <w:rPr>
          <w:rFonts w:ascii="Courier New" w:hAnsi="Courier New" w:cs="Courier New"/>
          <w:b/>
          <w:bCs/>
        </w:rPr>
        <w:t>paste(</w:t>
      </w:r>
      <w:proofErr w:type="gramEnd"/>
      <w:r w:rsidRPr="00226EAF">
        <w:rPr>
          <w:rFonts w:ascii="Courier New" w:hAnsi="Courier New" w:cs="Courier New"/>
          <w:b/>
          <w:bCs/>
        </w:rPr>
        <w:t>"Actual v. Fitted, Regout9a, r=",</w:t>
      </w:r>
    </w:p>
    <w:p w14:paraId="093D202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226EAF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reduced.wages$wage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0906464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          regout9a$fitted.values),3)))</w:t>
      </w:r>
    </w:p>
    <w:p w14:paraId="50C3567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1,col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70D97F1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qqnorm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gramEnd"/>
      <w:r w:rsidRPr="00226EAF">
        <w:rPr>
          <w:rFonts w:ascii="Courier New" w:hAnsi="Courier New" w:cs="Courier New"/>
          <w:b/>
          <w:bCs/>
        </w:rPr>
        <w:t>regout9a$residuals,pch=19,</w:t>
      </w:r>
    </w:p>
    <w:p w14:paraId="62EE012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main="Residuals QQ Plot, Regout9a")</w:t>
      </w:r>
    </w:p>
    <w:p w14:paraId="5FAF26F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qqline</w:t>
      </w:r>
      <w:proofErr w:type="spellEnd"/>
      <w:r w:rsidRPr="00226EAF">
        <w:rPr>
          <w:rFonts w:ascii="Courier New" w:hAnsi="Courier New" w:cs="Courier New"/>
          <w:b/>
          <w:bCs/>
        </w:rPr>
        <w:t>(regout9a$</w:t>
      </w:r>
      <w:proofErr w:type="gramStart"/>
      <w:r w:rsidRPr="00226EAF">
        <w:rPr>
          <w:rFonts w:ascii="Courier New" w:hAnsi="Courier New" w:cs="Courier New"/>
          <w:b/>
          <w:bCs/>
        </w:rPr>
        <w:t>residuals,col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5D77680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hist(</w:t>
      </w:r>
      <w:proofErr w:type="gramEnd"/>
      <w:r w:rsidRPr="00226EAF">
        <w:rPr>
          <w:rFonts w:ascii="Courier New" w:hAnsi="Courier New" w:cs="Courier New"/>
          <w:b/>
          <w:bCs/>
        </w:rPr>
        <w:t>regout9a$residuals,col="red",</w:t>
      </w:r>
    </w:p>
    <w:p w14:paraId="48DE2C7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main="Residuals, Regout9a</w:t>
      </w:r>
      <w:proofErr w:type="gramStart"/>
      <w:r w:rsidRPr="00226EAF">
        <w:rPr>
          <w:rFonts w:ascii="Courier New" w:hAnsi="Courier New" w:cs="Courier New"/>
          <w:b/>
          <w:bCs/>
        </w:rPr>
        <w:t>",freq</w:t>
      </w:r>
      <w:proofErr w:type="gramEnd"/>
      <w:r w:rsidRPr="00226EAF">
        <w:rPr>
          <w:rFonts w:ascii="Courier New" w:hAnsi="Courier New" w:cs="Courier New"/>
          <w:b/>
          <w:bCs/>
        </w:rPr>
        <w:t>=FALSE)</w:t>
      </w:r>
    </w:p>
    <w:p w14:paraId="0E5C578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curve(</w:t>
      </w:r>
      <w:proofErr w:type="spellStart"/>
      <w:r w:rsidRPr="00226EAF">
        <w:rPr>
          <w:rFonts w:ascii="Courier New" w:hAnsi="Courier New" w:cs="Courier New"/>
          <w:b/>
          <w:bCs/>
        </w:rPr>
        <w:t>dnorm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(regout9a$residuals),</w:t>
      </w:r>
    </w:p>
    <w:p w14:paraId="0796936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226EAF">
        <w:rPr>
          <w:rFonts w:ascii="Courier New" w:hAnsi="Courier New" w:cs="Courier New"/>
          <w:b/>
          <w:bCs/>
        </w:rPr>
        <w:t>sd</w:t>
      </w:r>
      <w:proofErr w:type="spellEnd"/>
      <w:r w:rsidRPr="00226EAF">
        <w:rPr>
          <w:rFonts w:ascii="Courier New" w:hAnsi="Courier New" w:cs="Courier New"/>
          <w:b/>
          <w:bCs/>
        </w:rPr>
        <w:t>(regout9a$residuals)),</w:t>
      </w:r>
    </w:p>
    <w:p w14:paraId="36A1F3E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from=min(regout9a$residuals),</w:t>
      </w:r>
    </w:p>
    <w:p w14:paraId="7E1750D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to=max(regout9a$residuals),</w:t>
      </w:r>
    </w:p>
    <w:p w14:paraId="5F862DF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3,add</w:t>
      </w:r>
      <w:proofErr w:type="gramEnd"/>
      <w:r w:rsidRPr="00226EAF">
        <w:rPr>
          <w:rFonts w:ascii="Courier New" w:hAnsi="Courier New" w:cs="Courier New"/>
          <w:b/>
          <w:bCs/>
        </w:rPr>
        <w:t>=TRUE)</w:t>
      </w:r>
    </w:p>
    <w:p w14:paraId="399E23F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gramEnd"/>
      <w:r w:rsidRPr="00226EAF">
        <w:rPr>
          <w:rFonts w:ascii="Courier New" w:hAnsi="Courier New" w:cs="Courier New"/>
          <w:b/>
          <w:bCs/>
        </w:rPr>
        <w:t>$wage,rstandard</w:t>
      </w:r>
      <w:proofErr w:type="spellEnd"/>
      <w:r w:rsidRPr="00226EAF">
        <w:rPr>
          <w:rFonts w:ascii="Courier New" w:hAnsi="Courier New" w:cs="Courier New"/>
          <w:b/>
          <w:bCs/>
        </w:rPr>
        <w:t>(regout9a),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02D770C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main="Standardized Residuals, Regout9a")</w:t>
      </w:r>
    </w:p>
    <w:p w14:paraId="1E0E9AA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0,col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314EAA2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1,1))</w:t>
      </w:r>
    </w:p>
    <w:p w14:paraId="31E30D6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6E8559A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CCDD2A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#Leverage of Points</w:t>
      </w:r>
    </w:p>
    <w:p w14:paraId="4F165EB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283BEEA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leverage=hat(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(regout9a))</w:t>
      </w:r>
    </w:p>
    <w:p w14:paraId="1E3FD05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leverage,pch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=19)</w:t>
      </w:r>
    </w:p>
    <w:p w14:paraId="1128789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(3*mean(leverage),</w:t>
      </w:r>
      <w:proofErr w:type="gramStart"/>
      <w:r w:rsidRPr="00226EAF">
        <w:rPr>
          <w:rFonts w:ascii="Courier New" w:hAnsi="Courier New" w:cs="Courier New"/>
          <w:b/>
          <w:bCs/>
        </w:rPr>
        <w:t>0,col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58A8052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[leverage&gt;(3*mean(leverage)),]</w:t>
      </w:r>
    </w:p>
    <w:p w14:paraId="40DAE5D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[leverage&gt;(3*mean(leverage)),1]</w:t>
      </w:r>
    </w:p>
    <w:p w14:paraId="28B02AD2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0967793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# </w:t>
      </w:r>
      <w:proofErr w:type="gramStart"/>
      <w:r w:rsidRPr="00226EAF">
        <w:rPr>
          <w:rFonts w:ascii="Courier New" w:hAnsi="Courier New" w:cs="Courier New"/>
          <w:b/>
          <w:bCs/>
        </w:rPr>
        <w:t>So</w:t>
      </w:r>
      <w:proofErr w:type="gramEnd"/>
      <w:r w:rsidRPr="00226EAF">
        <w:rPr>
          <w:rFonts w:ascii="Courier New" w:hAnsi="Courier New" w:cs="Courier New"/>
          <w:b/>
          <w:bCs/>
        </w:rPr>
        <w:t xml:space="preserve"> let's get rid of the high leverage data points.</w:t>
      </w:r>
    </w:p>
    <w:p w14:paraId="61A2961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[which(leverage&gt;3*mean(leverage)),1]</w:t>
      </w:r>
    </w:p>
    <w:p w14:paraId="3564B909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=</w:t>
      </w:r>
      <w:proofErr w:type="spellStart"/>
      <w:r w:rsidRPr="00226EAF">
        <w:rPr>
          <w:rFonts w:ascii="Courier New" w:hAnsi="Courier New" w:cs="Courier New"/>
          <w:b/>
          <w:bCs/>
        </w:rPr>
        <w:t>reduced.wages</w:t>
      </w:r>
      <w:proofErr w:type="spellEnd"/>
      <w:r w:rsidRPr="00226EAF">
        <w:rPr>
          <w:rFonts w:ascii="Courier New" w:hAnsi="Courier New" w:cs="Courier New"/>
          <w:b/>
          <w:bCs/>
        </w:rPr>
        <w:t>[-which(leverage&gt;3*mean(leverage)),]</w:t>
      </w:r>
    </w:p>
    <w:p w14:paraId="741B6F7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5B8F7F2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And re-run the regression.</w:t>
      </w:r>
    </w:p>
    <w:p w14:paraId="2B0E802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regout9b=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lm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6656D80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data=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)</w:t>
      </w:r>
    </w:p>
    <w:p w14:paraId="2CAA03B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summary(regout9b)</w:t>
      </w:r>
    </w:p>
    <w:p w14:paraId="115D83C3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4B94821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2,2))</w:t>
      </w:r>
    </w:p>
    <w:p w14:paraId="1B508E2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gramEnd"/>
      <w:r w:rsidRPr="00226EAF">
        <w:rPr>
          <w:rFonts w:ascii="Courier New" w:hAnsi="Courier New" w:cs="Courier New"/>
          <w:b/>
          <w:bCs/>
        </w:rPr>
        <w:t>no.leverage$wage,regout9b$fitted.values,pch=19,</w:t>
      </w:r>
    </w:p>
    <w:p w14:paraId="7C6AD63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226EAF">
        <w:rPr>
          <w:rFonts w:ascii="Courier New" w:hAnsi="Courier New" w:cs="Courier New"/>
          <w:b/>
          <w:bCs/>
        </w:rPr>
        <w:t>paste(</w:t>
      </w:r>
      <w:proofErr w:type="gramEnd"/>
      <w:r w:rsidRPr="00226EAF">
        <w:rPr>
          <w:rFonts w:ascii="Courier New" w:hAnsi="Courier New" w:cs="Courier New"/>
          <w:b/>
          <w:bCs/>
        </w:rPr>
        <w:t>"Actual v. Fitted, Regout9b, r=",</w:t>
      </w:r>
    </w:p>
    <w:p w14:paraId="29A910F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226EAF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cor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r w:rsidRPr="00226EAF">
        <w:rPr>
          <w:rFonts w:ascii="Courier New" w:hAnsi="Courier New" w:cs="Courier New"/>
          <w:b/>
          <w:bCs/>
        </w:rPr>
        <w:t>no.leverage$wage</w:t>
      </w:r>
      <w:proofErr w:type="spellEnd"/>
      <w:r w:rsidRPr="00226EAF">
        <w:rPr>
          <w:rFonts w:ascii="Courier New" w:hAnsi="Courier New" w:cs="Courier New"/>
          <w:b/>
          <w:bCs/>
        </w:rPr>
        <w:t>,</w:t>
      </w:r>
    </w:p>
    <w:p w14:paraId="55FBA4EC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              regout9b$fitted.values),3)))</w:t>
      </w:r>
    </w:p>
    <w:p w14:paraId="31F2D47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lastRenderedPageBreak/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1,col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4BCEA8A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qqnorm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gramEnd"/>
      <w:r w:rsidRPr="00226EAF">
        <w:rPr>
          <w:rFonts w:ascii="Courier New" w:hAnsi="Courier New" w:cs="Courier New"/>
          <w:b/>
          <w:bCs/>
        </w:rPr>
        <w:t>regout9b$residuals,pch=19,</w:t>
      </w:r>
    </w:p>
    <w:p w14:paraId="522A234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main="Residuals QQ Plot, Regout9b")</w:t>
      </w:r>
    </w:p>
    <w:p w14:paraId="3598559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qqline</w:t>
      </w:r>
      <w:proofErr w:type="spellEnd"/>
      <w:r w:rsidRPr="00226EAF">
        <w:rPr>
          <w:rFonts w:ascii="Courier New" w:hAnsi="Courier New" w:cs="Courier New"/>
          <w:b/>
          <w:bCs/>
        </w:rPr>
        <w:t>(regout9b$</w:t>
      </w:r>
      <w:proofErr w:type="gramStart"/>
      <w:r w:rsidRPr="00226EAF">
        <w:rPr>
          <w:rFonts w:ascii="Courier New" w:hAnsi="Courier New" w:cs="Courier New"/>
          <w:b/>
          <w:bCs/>
        </w:rPr>
        <w:t>residuals,col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3018C39F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hist(</w:t>
      </w:r>
      <w:proofErr w:type="gramEnd"/>
      <w:r w:rsidRPr="00226EAF">
        <w:rPr>
          <w:rFonts w:ascii="Courier New" w:hAnsi="Courier New" w:cs="Courier New"/>
          <w:b/>
          <w:bCs/>
        </w:rPr>
        <w:t>regout9b$residuals,col="red",</w:t>
      </w:r>
    </w:p>
    <w:p w14:paraId="411579F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main="Residuals, Regout9b</w:t>
      </w:r>
      <w:proofErr w:type="gramStart"/>
      <w:r w:rsidRPr="00226EAF">
        <w:rPr>
          <w:rFonts w:ascii="Courier New" w:hAnsi="Courier New" w:cs="Courier New"/>
          <w:b/>
          <w:bCs/>
        </w:rPr>
        <w:t>",freq</w:t>
      </w:r>
      <w:proofErr w:type="gramEnd"/>
      <w:r w:rsidRPr="00226EAF">
        <w:rPr>
          <w:rFonts w:ascii="Courier New" w:hAnsi="Courier New" w:cs="Courier New"/>
          <w:b/>
          <w:bCs/>
        </w:rPr>
        <w:t>=FALSE)</w:t>
      </w:r>
    </w:p>
    <w:p w14:paraId="6FF4ABF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curve(</w:t>
      </w:r>
      <w:proofErr w:type="spellStart"/>
      <w:r w:rsidRPr="00226EAF">
        <w:rPr>
          <w:rFonts w:ascii="Courier New" w:hAnsi="Courier New" w:cs="Courier New"/>
          <w:b/>
          <w:bCs/>
        </w:rPr>
        <w:t>dnorm</w:t>
      </w:r>
      <w:proofErr w:type="spellEnd"/>
      <w:r w:rsidRPr="00226EAF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226EAF">
        <w:rPr>
          <w:rFonts w:ascii="Courier New" w:hAnsi="Courier New" w:cs="Courier New"/>
          <w:b/>
          <w:bCs/>
        </w:rPr>
        <w:t>(regout9b$residuals),</w:t>
      </w:r>
    </w:p>
    <w:p w14:paraId="18769F5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226EAF">
        <w:rPr>
          <w:rFonts w:ascii="Courier New" w:hAnsi="Courier New" w:cs="Courier New"/>
          <w:b/>
          <w:bCs/>
        </w:rPr>
        <w:t>sd</w:t>
      </w:r>
      <w:proofErr w:type="spellEnd"/>
      <w:r w:rsidRPr="00226EAF">
        <w:rPr>
          <w:rFonts w:ascii="Courier New" w:hAnsi="Courier New" w:cs="Courier New"/>
          <w:b/>
          <w:bCs/>
        </w:rPr>
        <w:t>(regout9b$residuals)),</w:t>
      </w:r>
    </w:p>
    <w:p w14:paraId="19CAA5E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from=min(regout9a$residuals),</w:t>
      </w:r>
    </w:p>
    <w:p w14:paraId="0E4AEFE7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to=max(regout9b$residuals),</w:t>
      </w:r>
    </w:p>
    <w:p w14:paraId="6BE21CC0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3,add</w:t>
      </w:r>
      <w:proofErr w:type="gramEnd"/>
      <w:r w:rsidRPr="00226EAF">
        <w:rPr>
          <w:rFonts w:ascii="Courier New" w:hAnsi="Courier New" w:cs="Courier New"/>
          <w:b/>
          <w:bCs/>
        </w:rPr>
        <w:t>=TRUE)</w:t>
      </w:r>
    </w:p>
    <w:p w14:paraId="5C75D58E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226EAF">
        <w:rPr>
          <w:rFonts w:ascii="Courier New" w:hAnsi="Courier New" w:cs="Courier New"/>
          <w:b/>
          <w:bCs/>
        </w:rPr>
        <w:t>no.leverage</w:t>
      </w:r>
      <w:proofErr w:type="gramEnd"/>
      <w:r w:rsidRPr="00226EAF">
        <w:rPr>
          <w:rFonts w:ascii="Courier New" w:hAnsi="Courier New" w:cs="Courier New"/>
          <w:b/>
          <w:bCs/>
        </w:rPr>
        <w:t>$wage,rstandard</w:t>
      </w:r>
      <w:proofErr w:type="spellEnd"/>
      <w:r w:rsidRPr="00226EAF">
        <w:rPr>
          <w:rFonts w:ascii="Courier New" w:hAnsi="Courier New" w:cs="Courier New"/>
          <w:b/>
          <w:bCs/>
        </w:rPr>
        <w:t>(regout9b),</w:t>
      </w:r>
      <w:proofErr w:type="spellStart"/>
      <w:r w:rsidRPr="00226EAF">
        <w:rPr>
          <w:rFonts w:ascii="Courier New" w:hAnsi="Courier New" w:cs="Courier New"/>
          <w:b/>
          <w:bCs/>
        </w:rPr>
        <w:t>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2F8E805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main="Standardized Residuals, Regout9b")</w:t>
      </w:r>
    </w:p>
    <w:p w14:paraId="08DDE4E5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spellStart"/>
      <w:r w:rsidRPr="00226EAF">
        <w:rPr>
          <w:rFonts w:ascii="Courier New" w:hAnsi="Courier New" w:cs="Courier New"/>
          <w:b/>
          <w:bCs/>
        </w:rPr>
        <w:t>abline</w:t>
      </w:r>
      <w:proofErr w:type="spellEnd"/>
      <w:r w:rsidRPr="00226EAF">
        <w:rPr>
          <w:rFonts w:ascii="Courier New" w:hAnsi="Courier New" w:cs="Courier New"/>
          <w:b/>
          <w:bCs/>
        </w:rPr>
        <w:t>(0,</w:t>
      </w:r>
      <w:proofErr w:type="gramStart"/>
      <w:r w:rsidRPr="00226EAF">
        <w:rPr>
          <w:rFonts w:ascii="Courier New" w:hAnsi="Courier New" w:cs="Courier New"/>
          <w:b/>
          <w:bCs/>
        </w:rPr>
        <w:t>0,col</w:t>
      </w:r>
      <w:proofErr w:type="gramEnd"/>
      <w:r w:rsidRPr="00226EAF">
        <w:rPr>
          <w:rFonts w:ascii="Courier New" w:hAnsi="Courier New" w:cs="Courier New"/>
          <w:b/>
          <w:bCs/>
        </w:rPr>
        <w:t>="red",</w:t>
      </w:r>
      <w:proofErr w:type="spellStart"/>
      <w:r w:rsidRPr="00226EAF">
        <w:rPr>
          <w:rFonts w:ascii="Courier New" w:hAnsi="Courier New" w:cs="Courier New"/>
          <w:b/>
          <w:bCs/>
        </w:rPr>
        <w:t>lwd</w:t>
      </w:r>
      <w:proofErr w:type="spellEnd"/>
      <w:r w:rsidRPr="00226EAF">
        <w:rPr>
          <w:rFonts w:ascii="Courier New" w:hAnsi="Courier New" w:cs="Courier New"/>
          <w:b/>
          <w:bCs/>
        </w:rPr>
        <w:t>=3)</w:t>
      </w:r>
    </w:p>
    <w:p w14:paraId="43A2D88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par(</w:t>
      </w:r>
      <w:proofErr w:type="spellStart"/>
      <w:r w:rsidRPr="00226EAF">
        <w:rPr>
          <w:rFonts w:ascii="Courier New" w:hAnsi="Courier New" w:cs="Courier New"/>
          <w:b/>
          <w:bCs/>
        </w:rPr>
        <w:t>mfrow</w:t>
      </w:r>
      <w:proofErr w:type="spellEnd"/>
      <w:r w:rsidRPr="00226EAF">
        <w:rPr>
          <w:rFonts w:ascii="Courier New" w:hAnsi="Courier New" w:cs="Courier New"/>
          <w:b/>
          <w:bCs/>
        </w:rPr>
        <w:t>=</w:t>
      </w:r>
      <w:proofErr w:type="gramStart"/>
      <w:r w:rsidRPr="00226EAF">
        <w:rPr>
          <w:rFonts w:ascii="Courier New" w:hAnsi="Courier New" w:cs="Courier New"/>
          <w:b/>
          <w:bCs/>
        </w:rPr>
        <w:t>c(</w:t>
      </w:r>
      <w:proofErr w:type="gramEnd"/>
      <w:r w:rsidRPr="00226EAF">
        <w:rPr>
          <w:rFonts w:ascii="Courier New" w:hAnsi="Courier New" w:cs="Courier New"/>
          <w:b/>
          <w:bCs/>
        </w:rPr>
        <w:t>1,1))</w:t>
      </w:r>
    </w:p>
    <w:p w14:paraId="59592A0D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moments::</w:t>
      </w:r>
      <w:proofErr w:type="gramEnd"/>
      <w:r w:rsidRPr="00226EAF">
        <w:rPr>
          <w:rFonts w:ascii="Courier New" w:hAnsi="Courier New" w:cs="Courier New"/>
          <w:b/>
          <w:bCs/>
        </w:rPr>
        <w:t>skewness(regout9b$residuals)</w:t>
      </w:r>
    </w:p>
    <w:p w14:paraId="4CAF165B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moments::</w:t>
      </w:r>
      <w:proofErr w:type="gramEnd"/>
      <w:r w:rsidRPr="00226EAF">
        <w:rPr>
          <w:rFonts w:ascii="Courier New" w:hAnsi="Courier New" w:cs="Courier New"/>
          <w:b/>
          <w:bCs/>
        </w:rPr>
        <w:t>kurtosis(regout9b$residuals)</w:t>
      </w:r>
    </w:p>
    <w:p w14:paraId="73F96E88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#-----------------------------</w:t>
      </w:r>
    </w:p>
    <w:p w14:paraId="4312509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</w:p>
    <w:p w14:paraId="30A99994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># What's going on in the wages data?</w:t>
      </w:r>
    </w:p>
    <w:p w14:paraId="75758081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no.leverage$experience,no.leverage$wage,pch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37CFC87A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main="Experience v. Wage, No Leverage")</w:t>
      </w:r>
    </w:p>
    <w:p w14:paraId="394AD4A6" w14:textId="77777777" w:rsidR="00226EAF" w:rsidRPr="00226EAF" w:rsidRDefault="00226EAF" w:rsidP="00226EAF">
      <w:pPr>
        <w:rPr>
          <w:rFonts w:ascii="Courier New" w:hAnsi="Courier New" w:cs="Courier New"/>
          <w:b/>
          <w:bCs/>
        </w:rPr>
      </w:pPr>
      <w:proofErr w:type="gramStart"/>
      <w:r w:rsidRPr="00226EAF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226EAF">
        <w:rPr>
          <w:rFonts w:ascii="Courier New" w:hAnsi="Courier New" w:cs="Courier New"/>
          <w:b/>
          <w:bCs/>
        </w:rPr>
        <w:t>no.leverage$age,no.leverage$wage,pch</w:t>
      </w:r>
      <w:proofErr w:type="spellEnd"/>
      <w:r w:rsidRPr="00226EAF">
        <w:rPr>
          <w:rFonts w:ascii="Courier New" w:hAnsi="Courier New" w:cs="Courier New"/>
          <w:b/>
          <w:bCs/>
        </w:rPr>
        <w:t>=19,</w:t>
      </w:r>
    </w:p>
    <w:p w14:paraId="70C40C6C" w14:textId="06CCC677" w:rsidR="004E087A" w:rsidRPr="00226EAF" w:rsidRDefault="00226EAF" w:rsidP="00226EAF">
      <w:pPr>
        <w:rPr>
          <w:rFonts w:ascii="Courier New" w:hAnsi="Courier New" w:cs="Courier New"/>
          <w:b/>
          <w:bCs/>
        </w:rPr>
      </w:pPr>
      <w:r w:rsidRPr="00226EAF">
        <w:rPr>
          <w:rFonts w:ascii="Courier New" w:hAnsi="Courier New" w:cs="Courier New"/>
          <w:b/>
          <w:bCs/>
        </w:rPr>
        <w:t xml:space="preserve">     main="Age v. Wage, No Leverage")</w:t>
      </w:r>
    </w:p>
    <w:sectPr w:rsidR="004E087A" w:rsidRPr="00226EAF" w:rsidSect="00226EAF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BF5"/>
    <w:multiLevelType w:val="hybridMultilevel"/>
    <w:tmpl w:val="4FF27E4C"/>
    <w:lvl w:ilvl="0" w:tplc="51D278E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D05AB"/>
    <w:multiLevelType w:val="hybridMultilevel"/>
    <w:tmpl w:val="182EF0EC"/>
    <w:lvl w:ilvl="0" w:tplc="6C6CE9D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32ED0"/>
    <w:multiLevelType w:val="hybridMultilevel"/>
    <w:tmpl w:val="204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4A6E"/>
    <w:multiLevelType w:val="hybridMultilevel"/>
    <w:tmpl w:val="A5CE47AC"/>
    <w:lvl w:ilvl="0" w:tplc="93FA613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7BD3"/>
    <w:multiLevelType w:val="hybridMultilevel"/>
    <w:tmpl w:val="DC02F11A"/>
    <w:lvl w:ilvl="0" w:tplc="20FA77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F45CDEA-500E-4756-B237-AD4DB084E785}"/>
    <w:docVar w:name="dgnword-eventsink" w:val="2787089929952"/>
  </w:docVars>
  <w:rsids>
    <w:rsidRoot w:val="00226EAF"/>
    <w:rsid w:val="00010150"/>
    <w:rsid w:val="00087068"/>
    <w:rsid w:val="000A7CE9"/>
    <w:rsid w:val="00120A56"/>
    <w:rsid w:val="00123C6E"/>
    <w:rsid w:val="00154482"/>
    <w:rsid w:val="00166C1C"/>
    <w:rsid w:val="0018563D"/>
    <w:rsid w:val="001D7C51"/>
    <w:rsid w:val="002024FF"/>
    <w:rsid w:val="00212A91"/>
    <w:rsid w:val="00221C98"/>
    <w:rsid w:val="0022680B"/>
    <w:rsid w:val="00226EAF"/>
    <w:rsid w:val="00244D74"/>
    <w:rsid w:val="00285D5E"/>
    <w:rsid w:val="002C3C1B"/>
    <w:rsid w:val="002C6EC3"/>
    <w:rsid w:val="002D2692"/>
    <w:rsid w:val="003126F5"/>
    <w:rsid w:val="00337D1E"/>
    <w:rsid w:val="003643A6"/>
    <w:rsid w:val="00384163"/>
    <w:rsid w:val="00411D88"/>
    <w:rsid w:val="00476C8C"/>
    <w:rsid w:val="00493BEE"/>
    <w:rsid w:val="004A3712"/>
    <w:rsid w:val="004A42EC"/>
    <w:rsid w:val="004E087A"/>
    <w:rsid w:val="004F0C44"/>
    <w:rsid w:val="00514A82"/>
    <w:rsid w:val="00526751"/>
    <w:rsid w:val="005542D3"/>
    <w:rsid w:val="00611AB2"/>
    <w:rsid w:val="00634C80"/>
    <w:rsid w:val="00646FA8"/>
    <w:rsid w:val="0065522D"/>
    <w:rsid w:val="00676070"/>
    <w:rsid w:val="00690B62"/>
    <w:rsid w:val="006D23E1"/>
    <w:rsid w:val="00712E13"/>
    <w:rsid w:val="007319A9"/>
    <w:rsid w:val="00741B51"/>
    <w:rsid w:val="00777D21"/>
    <w:rsid w:val="007A1A41"/>
    <w:rsid w:val="00886047"/>
    <w:rsid w:val="008B0FAD"/>
    <w:rsid w:val="008D2A76"/>
    <w:rsid w:val="008E214D"/>
    <w:rsid w:val="008F0DC7"/>
    <w:rsid w:val="0091181E"/>
    <w:rsid w:val="00931DD8"/>
    <w:rsid w:val="00957A61"/>
    <w:rsid w:val="00986468"/>
    <w:rsid w:val="00992243"/>
    <w:rsid w:val="009A06AD"/>
    <w:rsid w:val="009D64E0"/>
    <w:rsid w:val="00A45801"/>
    <w:rsid w:val="00AF0C46"/>
    <w:rsid w:val="00AF49C2"/>
    <w:rsid w:val="00B46B0B"/>
    <w:rsid w:val="00B81465"/>
    <w:rsid w:val="00B86F2E"/>
    <w:rsid w:val="00BE4FF4"/>
    <w:rsid w:val="00C02B98"/>
    <w:rsid w:val="00C64136"/>
    <w:rsid w:val="00C97ABC"/>
    <w:rsid w:val="00D30B88"/>
    <w:rsid w:val="00D33858"/>
    <w:rsid w:val="00D44844"/>
    <w:rsid w:val="00D73754"/>
    <w:rsid w:val="00DC7684"/>
    <w:rsid w:val="00DE6B7A"/>
    <w:rsid w:val="00E43D1C"/>
    <w:rsid w:val="00E43D33"/>
    <w:rsid w:val="00E77B8D"/>
    <w:rsid w:val="00E8708C"/>
    <w:rsid w:val="00EE11C9"/>
    <w:rsid w:val="00EF1AB9"/>
    <w:rsid w:val="00F1461D"/>
    <w:rsid w:val="00F14854"/>
    <w:rsid w:val="00F65F20"/>
    <w:rsid w:val="00F66680"/>
    <w:rsid w:val="00F92167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19D"/>
  <w15:docId w15:val="{BB944C8A-16B5-4A3B-96ED-3E50A57F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1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1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1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1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1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1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1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66C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6C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6C1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1C"/>
    <w:rPr>
      <w:b/>
      <w:bCs/>
    </w:rPr>
  </w:style>
  <w:style w:type="character" w:styleId="Emphasis">
    <w:name w:val="Emphasis"/>
    <w:basedOn w:val="DefaultParagraphFont"/>
    <w:uiPriority w:val="20"/>
    <w:qFormat/>
    <w:rsid w:val="00166C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6C1C"/>
    <w:rPr>
      <w:szCs w:val="32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6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6C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1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1C"/>
    <w:rPr>
      <w:b/>
      <w:i/>
      <w:sz w:val="24"/>
    </w:rPr>
  </w:style>
  <w:style w:type="character" w:styleId="SubtleEmphasis">
    <w:name w:val="Subtle Emphasis"/>
    <w:uiPriority w:val="19"/>
    <w:qFormat/>
    <w:rsid w:val="00166C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6C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6C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6C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6C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outlineLvl w:val="9"/>
    </w:pPr>
  </w:style>
  <w:style w:type="table" w:styleId="TableGrid">
    <w:name w:val="Table Grid"/>
    <w:basedOn w:val="TableNormal"/>
    <w:uiPriority w:val="59"/>
    <w:rsid w:val="0016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0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2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\Documents\Custom%20Office%20Templates\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0AF7-70A1-4E91-BE6D-18233AD3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</TotalTime>
  <Pages>7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Satterfield</dc:creator>
  <cp:lastModifiedBy>Satterfield, Ron</cp:lastModifiedBy>
  <cp:revision>2</cp:revision>
  <dcterms:created xsi:type="dcterms:W3CDTF">2021-03-15T16:03:00Z</dcterms:created>
  <dcterms:modified xsi:type="dcterms:W3CDTF">2021-03-15T16:03:00Z</dcterms:modified>
</cp:coreProperties>
</file>