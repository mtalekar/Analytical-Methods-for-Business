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F4414" w14:textId="77777777" w:rsidR="004220C9" w:rsidRPr="00223757" w:rsidRDefault="00223757" w:rsidP="00223757">
      <w:pPr>
        <w:jc w:val="center"/>
        <w:rPr>
          <w:b/>
          <w:sz w:val="28"/>
        </w:rPr>
      </w:pPr>
      <w:r w:rsidRPr="00223757">
        <w:rPr>
          <w:b/>
          <w:sz w:val="28"/>
        </w:rPr>
        <w:t>6304</w:t>
      </w:r>
      <w:r w:rsidR="00875C5D">
        <w:rPr>
          <w:b/>
          <w:sz w:val="28"/>
        </w:rPr>
        <w:t xml:space="preserve"> Module 9</w:t>
      </w:r>
    </w:p>
    <w:p w14:paraId="6573B8DC" w14:textId="77777777" w:rsidR="00223757" w:rsidRPr="00223757" w:rsidRDefault="00223757" w:rsidP="00223757">
      <w:pPr>
        <w:jc w:val="center"/>
        <w:rPr>
          <w:b/>
          <w:sz w:val="28"/>
        </w:rPr>
      </w:pPr>
      <w:r w:rsidRPr="00223757">
        <w:rPr>
          <w:b/>
          <w:sz w:val="28"/>
        </w:rPr>
        <w:t xml:space="preserve">R </w:t>
      </w:r>
      <w:r w:rsidR="00875C5D">
        <w:rPr>
          <w:b/>
          <w:sz w:val="28"/>
        </w:rPr>
        <w:t xml:space="preserve">Script </w:t>
      </w:r>
      <w:r w:rsidRPr="00223757">
        <w:rPr>
          <w:b/>
          <w:sz w:val="28"/>
        </w:rPr>
        <w:t>File</w:t>
      </w:r>
    </w:p>
    <w:p w14:paraId="2387CB08" w14:textId="77777777" w:rsidR="00223757" w:rsidRDefault="00223757" w:rsidP="004220C9">
      <w:pPr>
        <w:rPr>
          <w:rFonts w:ascii="Courier New" w:hAnsi="Courier New" w:cs="Courier New"/>
          <w:b/>
        </w:rPr>
      </w:pPr>
    </w:p>
    <w:p w14:paraId="2B84B618" w14:textId="77777777" w:rsidR="00331D3D" w:rsidRDefault="00331D3D" w:rsidP="004220C9">
      <w:pPr>
        <w:rPr>
          <w:rFonts w:ascii="Courier New" w:hAnsi="Courier New" w:cs="Courier New"/>
          <w:b/>
        </w:rPr>
      </w:pPr>
    </w:p>
    <w:p w14:paraId="1D4A7570" w14:textId="77777777" w:rsidR="00331D3D" w:rsidRDefault="00331D3D" w:rsidP="004220C9">
      <w:pPr>
        <w:rPr>
          <w:rFonts w:ascii="Courier New" w:hAnsi="Courier New" w:cs="Courier New"/>
          <w:b/>
        </w:rPr>
        <w:sectPr w:rsidR="00331D3D" w:rsidSect="00223757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CCF1B6C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rm(list=ls())</w:t>
      </w:r>
    </w:p>
    <w:p w14:paraId="505BB3A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library(</w:t>
      </w:r>
      <w:proofErr w:type="spellStart"/>
      <w:r w:rsidRPr="00123067">
        <w:rPr>
          <w:rFonts w:ascii="Courier New" w:hAnsi="Courier New" w:cs="Courier New"/>
          <w:b/>
        </w:rPr>
        <w:t>rio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6908216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library(car)</w:t>
      </w:r>
    </w:p>
    <w:p w14:paraId="77F733E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cats1=import("6304 Module 9 Data </w:t>
      </w:r>
      <w:proofErr w:type="spellStart"/>
      <w:r w:rsidRPr="00123067">
        <w:rPr>
          <w:rFonts w:ascii="Courier New" w:hAnsi="Courier New" w:cs="Courier New"/>
          <w:b/>
        </w:rPr>
        <w:t>Set.xlsx",sheet</w:t>
      </w:r>
      <w:proofErr w:type="spellEnd"/>
      <w:r w:rsidRPr="00123067">
        <w:rPr>
          <w:rFonts w:ascii="Courier New" w:hAnsi="Courier New" w:cs="Courier New"/>
          <w:b/>
        </w:rPr>
        <w:t>="One Way Cats")</w:t>
      </w:r>
    </w:p>
    <w:p w14:paraId="6190096D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6DC67E0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# Equality of variances test.       </w:t>
      </w:r>
    </w:p>
    <w:p w14:paraId="72DDADCE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3D619AF7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Eaten~Flavor,data</w:t>
      </w:r>
      <w:proofErr w:type="spellEnd"/>
      <w:r w:rsidRPr="00123067">
        <w:rPr>
          <w:rFonts w:ascii="Courier New" w:hAnsi="Courier New" w:cs="Courier New"/>
          <w:b/>
        </w:rPr>
        <w:t>=cats1)</w:t>
      </w:r>
    </w:p>
    <w:p w14:paraId="6482DB8E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0B2DD10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Conducting and interpreting the ANOVA -- cats1.</w:t>
      </w:r>
    </w:p>
    <w:p w14:paraId="77B87F02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7BED79E4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cats1.out=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Eaten~Flavor,data</w:t>
      </w:r>
      <w:proofErr w:type="spellEnd"/>
      <w:r w:rsidRPr="00123067">
        <w:rPr>
          <w:rFonts w:ascii="Courier New" w:hAnsi="Courier New" w:cs="Courier New"/>
          <w:b/>
        </w:rPr>
        <w:t>=cats1)</w:t>
      </w:r>
    </w:p>
    <w:p w14:paraId="606A1DE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summary(cats1.out)</w:t>
      </w:r>
    </w:p>
    <w:p w14:paraId="620B284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names(cats1.out)</w:t>
      </w:r>
    </w:p>
    <w:p w14:paraId="6114E61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cats1.out$coefficients</w:t>
      </w:r>
    </w:p>
    <w:p w14:paraId="79CBBFF7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gilligan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(cats1.out)</w:t>
      </w:r>
    </w:p>
    <w:p w14:paraId="18906F1A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gilligan</w:t>
      </w:r>
      <w:proofErr w:type="spellEnd"/>
    </w:p>
    <w:p w14:paraId="7803026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gilligan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267FE79C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13E51C8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par(mar sets the margins on the upcoming plot.</w:t>
      </w:r>
    </w:p>
    <w:p w14:paraId="5783F3C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Order of values is:  bottom, left, top, right.</w:t>
      </w:r>
    </w:p>
    <w:p w14:paraId="7C2C14D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Default values are 5.1,4.1,4.1,2.1</w:t>
      </w:r>
    </w:p>
    <w:p w14:paraId="4228B6D4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Set, plot, reset.</w:t>
      </w:r>
    </w:p>
    <w:p w14:paraId="2EFAAF5E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6226868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par(mar=c(5.1,8,4.1,2.1))</w:t>
      </w:r>
    </w:p>
    <w:p w14:paraId="7B030F80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gilligan,las</w:t>
      </w:r>
      <w:proofErr w:type="spellEnd"/>
      <w:r w:rsidRPr="00123067">
        <w:rPr>
          <w:rFonts w:ascii="Courier New" w:hAnsi="Courier New" w:cs="Courier New"/>
          <w:b/>
        </w:rPr>
        <w:t>=2)</w:t>
      </w:r>
    </w:p>
    <w:p w14:paraId="3F769F61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par(mar=c(5.1,4.1,4.1,2.1)) </w:t>
      </w:r>
    </w:p>
    <w:p w14:paraId="44CD2C12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0E20949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cats2=import("6304 Module 9 Data Set.xlsx",</w:t>
      </w:r>
    </w:p>
    <w:p w14:paraId="12F14DD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             sheet="Randomized Block Cats")</w:t>
      </w:r>
    </w:p>
    <w:p w14:paraId="4E43AA3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Eaten~Flavor,data</w:t>
      </w:r>
      <w:proofErr w:type="spellEnd"/>
      <w:r w:rsidRPr="00123067">
        <w:rPr>
          <w:rFonts w:ascii="Courier New" w:hAnsi="Courier New" w:cs="Courier New"/>
          <w:b/>
        </w:rPr>
        <w:t>=cats2)</w:t>
      </w:r>
    </w:p>
    <w:p w14:paraId="14E5BE8C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Eaten~Cat,data</w:t>
      </w:r>
      <w:proofErr w:type="spellEnd"/>
      <w:r w:rsidRPr="00123067">
        <w:rPr>
          <w:rFonts w:ascii="Courier New" w:hAnsi="Courier New" w:cs="Courier New"/>
          <w:b/>
        </w:rPr>
        <w:t>=cats2)</w:t>
      </w:r>
    </w:p>
    <w:p w14:paraId="4CCBCE0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cats2.out=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Eaten~Flavor+Cat,data</w:t>
      </w:r>
      <w:proofErr w:type="spellEnd"/>
      <w:r w:rsidRPr="00123067">
        <w:rPr>
          <w:rFonts w:ascii="Courier New" w:hAnsi="Courier New" w:cs="Courier New"/>
          <w:b/>
        </w:rPr>
        <w:t>=cats2)</w:t>
      </w:r>
    </w:p>
    <w:p w14:paraId="41AC0C8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summary(cats2.out)</w:t>
      </w:r>
    </w:p>
    <w:p w14:paraId="006A82E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ginger=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(cats2.out)</w:t>
      </w:r>
    </w:p>
    <w:p w14:paraId="112C66D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ginger</w:t>
      </w:r>
    </w:p>
    <w:p w14:paraId="6F71B27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</w:t>
      </w:r>
      <w:proofErr w:type="spellStart"/>
      <w:r w:rsidRPr="00123067">
        <w:rPr>
          <w:rFonts w:ascii="Courier New" w:hAnsi="Courier New" w:cs="Courier New"/>
          <w:b/>
        </w:rPr>
        <w:t>mfrow</w:t>
      </w:r>
      <w:proofErr w:type="spellEnd"/>
      <w:r w:rsidRPr="00123067">
        <w:rPr>
          <w:rFonts w:ascii="Courier New" w:hAnsi="Courier New" w:cs="Courier New"/>
          <w:b/>
        </w:rPr>
        <w:t>=c(1,2))</w:t>
      </w:r>
    </w:p>
    <w:p w14:paraId="77D8C10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par(mar=c(5.1,6,4.1,2.1))</w:t>
      </w:r>
    </w:p>
    <w:p w14:paraId="517235E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ginger,las</w:t>
      </w:r>
      <w:proofErr w:type="spellEnd"/>
      <w:r w:rsidRPr="00123067">
        <w:rPr>
          <w:rFonts w:ascii="Courier New" w:hAnsi="Courier New" w:cs="Courier New"/>
          <w:b/>
        </w:rPr>
        <w:t>=2,cex.axis=.6)</w:t>
      </w:r>
    </w:p>
    <w:p w14:paraId="258A012F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</w:t>
      </w:r>
      <w:proofErr w:type="spellStart"/>
      <w:r w:rsidRPr="00123067">
        <w:rPr>
          <w:rFonts w:ascii="Courier New" w:hAnsi="Courier New" w:cs="Courier New"/>
          <w:b/>
        </w:rPr>
        <w:t>mfrow</w:t>
      </w:r>
      <w:proofErr w:type="spellEnd"/>
      <w:r w:rsidRPr="00123067">
        <w:rPr>
          <w:rFonts w:ascii="Courier New" w:hAnsi="Courier New" w:cs="Courier New"/>
          <w:b/>
        </w:rPr>
        <w:t>=c(1,1))</w:t>
      </w:r>
    </w:p>
    <w:p w14:paraId="3A5C38FF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par(mar=c(5.1,4.1,4.1,2.1)) </w:t>
      </w:r>
    </w:p>
    <w:p w14:paraId="7F036F11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41C8D69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Reading in cats3 data.</w:t>
      </w:r>
    </w:p>
    <w:p w14:paraId="50DE0D31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71ACE791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cats3=import("6304 Module 9 Data Set.xlsx",</w:t>
      </w:r>
    </w:p>
    <w:p w14:paraId="113C8C8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 xml:space="preserve">             sheet="Randomized Block Extra Cats")</w:t>
      </w:r>
    </w:p>
    <w:p w14:paraId="5AE8E632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33D3F85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Equality of variances test on cats3.</w:t>
      </w:r>
    </w:p>
    <w:p w14:paraId="65EBC659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212537E0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Eaten~Flavor,data</w:t>
      </w:r>
      <w:proofErr w:type="spellEnd"/>
      <w:r w:rsidRPr="00123067">
        <w:rPr>
          <w:rFonts w:ascii="Courier New" w:hAnsi="Courier New" w:cs="Courier New"/>
          <w:b/>
        </w:rPr>
        <w:t>=cats3)</w:t>
      </w:r>
    </w:p>
    <w:p w14:paraId="2BDD434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Eaten~Cat,data</w:t>
      </w:r>
      <w:proofErr w:type="spellEnd"/>
      <w:r w:rsidRPr="00123067">
        <w:rPr>
          <w:rFonts w:ascii="Courier New" w:hAnsi="Courier New" w:cs="Courier New"/>
          <w:b/>
        </w:rPr>
        <w:t>=cats3)</w:t>
      </w:r>
    </w:p>
    <w:p w14:paraId="626B99EB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54FCA80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Conducting the ANOVA on cats3.</w:t>
      </w:r>
    </w:p>
    <w:p w14:paraId="7BC6342F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7DCCD8A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cats3.out=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Eaten~Flavor+Cat,data</w:t>
      </w:r>
      <w:proofErr w:type="spellEnd"/>
      <w:r w:rsidRPr="00123067">
        <w:rPr>
          <w:rFonts w:ascii="Courier New" w:hAnsi="Courier New" w:cs="Courier New"/>
          <w:b/>
        </w:rPr>
        <w:t>=cats3)</w:t>
      </w:r>
    </w:p>
    <w:p w14:paraId="36A02F9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summary(cats3.out)</w:t>
      </w:r>
    </w:p>
    <w:p w14:paraId="3A4ECB9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((cats3.out))</w:t>
      </w:r>
    </w:p>
    <w:p w14:paraId="7BE50C8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</w:p>
    <w:p w14:paraId="1D1DE15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lastRenderedPageBreak/>
        <w:t>par(</w:t>
      </w:r>
      <w:proofErr w:type="spellStart"/>
      <w:r w:rsidRPr="00123067">
        <w:rPr>
          <w:rFonts w:ascii="Courier New" w:hAnsi="Courier New" w:cs="Courier New"/>
          <w:b/>
        </w:rPr>
        <w:t>mfrow</w:t>
      </w:r>
      <w:proofErr w:type="spellEnd"/>
      <w:r w:rsidRPr="00123067">
        <w:rPr>
          <w:rFonts w:ascii="Courier New" w:hAnsi="Courier New" w:cs="Courier New"/>
          <w:b/>
        </w:rPr>
        <w:t>=c(1,2))</w:t>
      </w:r>
    </w:p>
    <w:p w14:paraId="1E59D7A4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par(mar=c(5.1,6,4.1,2.1))</w:t>
      </w:r>
    </w:p>
    <w:p w14:paraId="77B261A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maryann,las</w:t>
      </w:r>
      <w:proofErr w:type="spellEnd"/>
      <w:r w:rsidRPr="00123067">
        <w:rPr>
          <w:rFonts w:ascii="Courier New" w:hAnsi="Courier New" w:cs="Courier New"/>
          <w:b/>
        </w:rPr>
        <w:t>=2,cex.axis=.7)</w:t>
      </w:r>
    </w:p>
    <w:p w14:paraId="115A256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par(mar=c(5.1,4.1,4.1,2.1))</w:t>
      </w:r>
    </w:p>
    <w:p w14:paraId="4A59CE7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</w:t>
      </w:r>
      <w:proofErr w:type="spellStart"/>
      <w:r w:rsidRPr="00123067">
        <w:rPr>
          <w:rFonts w:ascii="Courier New" w:hAnsi="Courier New" w:cs="Courier New"/>
          <w:b/>
        </w:rPr>
        <w:t>mfrow</w:t>
      </w:r>
      <w:proofErr w:type="spellEnd"/>
      <w:r w:rsidRPr="00123067">
        <w:rPr>
          <w:rFonts w:ascii="Courier New" w:hAnsi="Courier New" w:cs="Courier New"/>
          <w:b/>
        </w:rPr>
        <w:t>=c(1,1))</w:t>
      </w:r>
    </w:p>
    <w:p w14:paraId="725364BA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044C332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# Changing to the Heart Disease Data</w:t>
      </w:r>
    </w:p>
    <w:p w14:paraId="7A5405B5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046BF21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=import("Heart Disease.xlsx")</w:t>
      </w:r>
    </w:p>
    <w:p w14:paraId="3C32D6E3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names(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056A925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str(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647CDF3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heart.disease$age_cat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as.factor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heart.disease$age_cat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258BD8A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heart.disease$chest_pain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as.factor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heart.disease$chest_pain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01038E2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heart.disease$heart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as.factor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heart.disease$heart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0071684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str(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19BB2EAA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3CF9E2D2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max_heart_rate~heart,data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597F602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aggregate(</w:t>
      </w:r>
      <w:proofErr w:type="spellStart"/>
      <w:r w:rsidRPr="00123067">
        <w:rPr>
          <w:rFonts w:ascii="Courier New" w:hAnsi="Courier New" w:cs="Courier New"/>
          <w:b/>
        </w:rPr>
        <w:t>max_heart_rate~heart,heart,var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06998441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boxplot(</w:t>
      </w:r>
      <w:proofErr w:type="spellStart"/>
      <w:r w:rsidRPr="00123067">
        <w:rPr>
          <w:rFonts w:ascii="Courier New" w:hAnsi="Courier New" w:cs="Courier New"/>
          <w:b/>
        </w:rPr>
        <w:t>max_heart_rate~heart,data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4A73664A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4827F2F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max_heart_rate~chest_pain,data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3FA0852F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aggregate(</w:t>
      </w:r>
      <w:proofErr w:type="spellStart"/>
      <w:r w:rsidRPr="00123067">
        <w:rPr>
          <w:rFonts w:ascii="Courier New" w:hAnsi="Courier New" w:cs="Courier New"/>
          <w:b/>
        </w:rPr>
        <w:t>max_heart_rate~chest_pain,heart,var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0C22304C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boxplot(</w:t>
      </w:r>
      <w:proofErr w:type="spellStart"/>
      <w:r w:rsidRPr="00123067">
        <w:rPr>
          <w:rFonts w:ascii="Courier New" w:hAnsi="Courier New" w:cs="Courier New"/>
          <w:b/>
        </w:rPr>
        <w:t>max_heart_rate~chest_pain,data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16A38D62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1B739DC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leveneTest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max_heart_rate~age_cat,data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3D7999F7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aggregate(</w:t>
      </w:r>
      <w:proofErr w:type="spellStart"/>
      <w:r w:rsidRPr="00123067">
        <w:rPr>
          <w:rFonts w:ascii="Courier New" w:hAnsi="Courier New" w:cs="Courier New"/>
          <w:b/>
        </w:rPr>
        <w:t>max_heart_rate~age_cat,heart,var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7D14600F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boxplot(</w:t>
      </w:r>
      <w:proofErr w:type="spellStart"/>
      <w:r w:rsidRPr="00123067">
        <w:rPr>
          <w:rFonts w:ascii="Courier New" w:hAnsi="Courier New" w:cs="Courier New"/>
          <w:b/>
        </w:rPr>
        <w:t>max_heart_rate~age_cat,data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11B61CA8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12762097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max_heart_rate~heart,data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58CD063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max_heart_rate~chest_pain,data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4C7533A4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summary(</w:t>
      </w: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474B007B" w14:textId="77777777" w:rsidR="00123067" w:rsidRPr="00123067" w:rsidRDefault="00123067" w:rsidP="00123067">
      <w:pPr>
        <w:rPr>
          <w:rFonts w:ascii="Courier New" w:hAnsi="Courier New" w:cs="Courier New"/>
          <w:b/>
        </w:rPr>
      </w:pPr>
    </w:p>
    <w:p w14:paraId="235E49B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733F0C48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</w:p>
    <w:p w14:paraId="54C70A56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par(mar=c(5.1,6,4.1,2.1))</w:t>
      </w:r>
    </w:p>
    <w:p w14:paraId="72E4598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maryann,las</w:t>
      </w:r>
      <w:proofErr w:type="spellEnd"/>
      <w:r w:rsidRPr="00123067">
        <w:rPr>
          <w:rFonts w:ascii="Courier New" w:hAnsi="Courier New" w:cs="Courier New"/>
          <w:b/>
        </w:rPr>
        <w:t>=2,cex.axis=.7)</w:t>
      </w:r>
    </w:p>
    <w:p w14:paraId="3D4BC3DF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par(mar=c(5.1,4.1,4.1,2.1))</w:t>
      </w:r>
    </w:p>
    <w:p w14:paraId="1EA61975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))</w:t>
      </w:r>
    </w:p>
    <w:p w14:paraId="652B5001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aov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max_heart_rate~age_cat,data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heart.disease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49A9208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summary(</w:t>
      </w: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7852105E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  <w:r w:rsidRPr="00123067">
        <w:rPr>
          <w:rFonts w:ascii="Courier New" w:hAnsi="Courier New" w:cs="Courier New"/>
          <w:b/>
        </w:rPr>
        <w:t>=</w:t>
      </w:r>
      <w:proofErr w:type="spellStart"/>
      <w:r w:rsidRPr="00123067">
        <w:rPr>
          <w:rFonts w:ascii="Courier New" w:hAnsi="Courier New" w:cs="Courier New"/>
          <w:b/>
        </w:rPr>
        <w:t>TukeyHSD</w:t>
      </w:r>
      <w:proofErr w:type="spellEnd"/>
      <w:r w:rsidRPr="00123067">
        <w:rPr>
          <w:rFonts w:ascii="Courier New" w:hAnsi="Courier New" w:cs="Courier New"/>
          <w:b/>
        </w:rPr>
        <w:t>(</w:t>
      </w:r>
      <w:proofErr w:type="spellStart"/>
      <w:r w:rsidRPr="00123067">
        <w:rPr>
          <w:rFonts w:ascii="Courier New" w:hAnsi="Courier New" w:cs="Courier New"/>
          <w:b/>
        </w:rPr>
        <w:t>heart.out</w:t>
      </w:r>
      <w:proofErr w:type="spellEnd"/>
      <w:r w:rsidRPr="00123067">
        <w:rPr>
          <w:rFonts w:ascii="Courier New" w:hAnsi="Courier New" w:cs="Courier New"/>
          <w:b/>
        </w:rPr>
        <w:t>)</w:t>
      </w:r>
    </w:p>
    <w:p w14:paraId="7F4AD5DD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proofErr w:type="spellStart"/>
      <w:r w:rsidRPr="00123067">
        <w:rPr>
          <w:rFonts w:ascii="Courier New" w:hAnsi="Courier New" w:cs="Courier New"/>
          <w:b/>
        </w:rPr>
        <w:t>maryann</w:t>
      </w:r>
      <w:proofErr w:type="spellEnd"/>
    </w:p>
    <w:p w14:paraId="74FB78E4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par(mar=c(5.1,8,4.1,2.1))</w:t>
      </w:r>
    </w:p>
    <w:p w14:paraId="6E59BB89" w14:textId="77777777" w:rsidR="00123067" w:rsidRPr="00123067" w:rsidRDefault="00123067" w:rsidP="00123067">
      <w:pPr>
        <w:rPr>
          <w:rFonts w:ascii="Courier New" w:hAnsi="Courier New" w:cs="Courier New"/>
          <w:b/>
        </w:rPr>
      </w:pPr>
      <w:r w:rsidRPr="00123067">
        <w:rPr>
          <w:rFonts w:ascii="Courier New" w:hAnsi="Courier New" w:cs="Courier New"/>
          <w:b/>
        </w:rPr>
        <w:t>plot(</w:t>
      </w:r>
      <w:proofErr w:type="spellStart"/>
      <w:r w:rsidRPr="00123067">
        <w:rPr>
          <w:rFonts w:ascii="Courier New" w:hAnsi="Courier New" w:cs="Courier New"/>
          <w:b/>
        </w:rPr>
        <w:t>maryann,las</w:t>
      </w:r>
      <w:proofErr w:type="spellEnd"/>
      <w:r w:rsidRPr="00123067">
        <w:rPr>
          <w:rFonts w:ascii="Courier New" w:hAnsi="Courier New" w:cs="Courier New"/>
          <w:b/>
        </w:rPr>
        <w:t>=2,cex.axis=.7)</w:t>
      </w:r>
    </w:p>
    <w:p w14:paraId="3001A510" w14:textId="037C6897" w:rsidR="00AB3658" w:rsidRPr="004220C9" w:rsidRDefault="00123067" w:rsidP="00123067">
      <w:r w:rsidRPr="00123067">
        <w:rPr>
          <w:rFonts w:ascii="Courier New" w:hAnsi="Courier New" w:cs="Courier New"/>
          <w:b/>
        </w:rPr>
        <w:t>par(mar=c(5.1,4.1,4.1,2.1))</w:t>
      </w:r>
    </w:p>
    <w:sectPr w:rsidR="00AB3658" w:rsidRPr="004220C9" w:rsidSect="00223757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58"/>
    <w:rsid w:val="00123067"/>
    <w:rsid w:val="00223757"/>
    <w:rsid w:val="00236EFA"/>
    <w:rsid w:val="00331D3D"/>
    <w:rsid w:val="004220C9"/>
    <w:rsid w:val="00875C5D"/>
    <w:rsid w:val="00AB251A"/>
    <w:rsid w:val="00AB3658"/>
    <w:rsid w:val="00E75043"/>
    <w:rsid w:val="00EB0A14"/>
    <w:rsid w:val="00F2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7E8791"/>
  <w15:docId w15:val="{6A899FB0-E00D-4A5B-B1BC-66500FFC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70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4</cp:revision>
  <dcterms:created xsi:type="dcterms:W3CDTF">2021-04-07T15:01:00Z</dcterms:created>
  <dcterms:modified xsi:type="dcterms:W3CDTF">2021-04-08T16:45:00Z</dcterms:modified>
</cp:coreProperties>
</file>